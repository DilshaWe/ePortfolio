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:rsidR="001D78B9" w:rsidRDefault="00CA0A7F" w:rsidP="00216DB3">
            <w:pPr>
              <w:pStyle w:val="Heading1"/>
            </w:pPr>
            <w:r w:rsidRPr="00CA0A7F">
              <w:rPr>
                <w:sz w:val="52"/>
              </w:rPr>
              <w:t>Portfolio Task 4 - Python</w:t>
            </w:r>
          </w:p>
        </w:tc>
      </w:tr>
      <w:tr w:rsidR="00637B83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28121BF" wp14:editId="4B70505F">
                      <wp:extent cx="5334000" cy="4295775"/>
                      <wp:effectExtent l="0" t="0" r="0" b="9525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0" cy="42957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58EEE9" id="Shape" o:spid="_x0000_s1026" style="width:420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2667000,2147888;2667000,2147888;2667000,2147888;2667000,2147888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:rsidTr="00CA0A7F">
        <w:trPr>
          <w:trHeight w:val="904"/>
        </w:trPr>
        <w:tc>
          <w:tcPr>
            <w:tcW w:w="5395" w:type="dxa"/>
            <w:vAlign w:val="center"/>
          </w:tcPr>
          <w:p w:rsidR="00637B83" w:rsidRDefault="00CA0A7F" w:rsidP="00216DB3">
            <w:pPr>
              <w:pStyle w:val="Heading2"/>
            </w:pPr>
            <w:r>
              <w:t>24/09/2022</w:t>
            </w:r>
          </w:p>
          <w:p w:rsidR="00A81248" w:rsidRDefault="00CA0A7F" w:rsidP="00216DB3">
            <w:pPr>
              <w:pStyle w:val="Heading2"/>
            </w:pPr>
            <w:r>
              <w:t>COIT11241</w:t>
            </w:r>
          </w:p>
        </w:tc>
        <w:tc>
          <w:tcPr>
            <w:tcW w:w="5395" w:type="dxa"/>
            <w:vAlign w:val="center"/>
          </w:tcPr>
          <w:p w:rsidR="00637B83" w:rsidRPr="00CA0A7F" w:rsidRDefault="00CA0A7F" w:rsidP="00216DB3">
            <w:pPr>
              <w:pStyle w:val="Heading2"/>
              <w:rPr>
                <w:sz w:val="32"/>
              </w:rPr>
            </w:pPr>
            <w:r w:rsidRPr="00CA0A7F">
              <w:rPr>
                <w:sz w:val="32"/>
              </w:rPr>
              <w:t>12195171 DILSHA</w:t>
            </w:r>
            <w:r>
              <w:rPr>
                <w:sz w:val="32"/>
              </w:rPr>
              <w:t xml:space="preserve"> KEERTHI KUMARA</w:t>
            </w:r>
          </w:p>
          <w:p w:rsidR="00A81248" w:rsidRDefault="00CA0A7F" w:rsidP="00216DB3">
            <w:pPr>
              <w:pStyle w:val="Heading2"/>
            </w:pPr>
            <w:r w:rsidRPr="00CA0A7F">
              <w:rPr>
                <w:sz w:val="32"/>
              </w:rPr>
              <w:t>CYBER SECURITY TECHNOLOGIES</w:t>
            </w:r>
          </w:p>
        </w:tc>
      </w:tr>
    </w:tbl>
    <w:p w:rsidR="000C4ED1" w:rsidRDefault="000C4ED1" w:rsidP="005A2DF7"/>
    <w:p w:rsidR="000F0731" w:rsidRDefault="00036DC3" w:rsidP="005A2DF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68270A" wp14:editId="68A8C61E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2AE9F" id="Group 6" o:spid="_x0000_s1026" style="position:absolute;margin-left:2.6pt;margin-top:6.05pt;width:534.8pt;height:666.6pt;z-index:-251646976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:rsidTr="001420B2">
        <w:trPr>
          <w:trHeight w:val="396"/>
        </w:trPr>
        <w:tc>
          <w:tcPr>
            <w:tcW w:w="426" w:type="dxa"/>
          </w:tcPr>
          <w:p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:rsidR="00A81248" w:rsidRDefault="00A81248" w:rsidP="00216DB3">
            <w:pPr>
              <w:pStyle w:val="Text"/>
            </w:pPr>
          </w:p>
        </w:tc>
        <w:tc>
          <w:tcPr>
            <w:tcW w:w="425" w:type="dxa"/>
          </w:tcPr>
          <w:p w:rsidR="00A81248" w:rsidRDefault="00A81248" w:rsidP="00216DB3">
            <w:pPr>
              <w:pStyle w:val="Text"/>
            </w:pPr>
          </w:p>
        </w:tc>
      </w:tr>
      <w:tr w:rsidR="001205A1" w:rsidTr="001420B2">
        <w:trPr>
          <w:trHeight w:val="80"/>
        </w:trPr>
        <w:tc>
          <w:tcPr>
            <w:tcW w:w="426" w:type="dxa"/>
          </w:tcPr>
          <w:p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:rsidR="001205A1" w:rsidRDefault="00CA0A7F" w:rsidP="000F0731">
            <w:pPr>
              <w:pStyle w:val="Heading4"/>
            </w:pPr>
            <w:r w:rsidRPr="00CA0A7F">
              <w:t>PRIVATE GIT REPOSITORY</w:t>
            </w:r>
          </w:p>
        </w:tc>
        <w:tc>
          <w:tcPr>
            <w:tcW w:w="425" w:type="dxa"/>
          </w:tcPr>
          <w:p w:rsidR="001205A1" w:rsidRDefault="001205A1" w:rsidP="005A2DF7"/>
        </w:tc>
      </w:tr>
      <w:tr w:rsidR="00637B83" w:rsidTr="001420B2">
        <w:trPr>
          <w:trHeight w:val="383"/>
        </w:trPr>
        <w:tc>
          <w:tcPr>
            <w:tcW w:w="426" w:type="dxa"/>
          </w:tcPr>
          <w:p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:rsidR="00637B83" w:rsidRDefault="00637B83" w:rsidP="000F0731">
            <w:pPr>
              <w:pStyle w:val="Heading5"/>
            </w:pPr>
          </w:p>
          <w:p w:rsidR="00CA0A7F" w:rsidRDefault="00CA0A7F" w:rsidP="00CA0A7F">
            <w:hyperlink r:id="rId9" w:history="1">
              <w:r w:rsidRPr="003A6BAB">
                <w:rPr>
                  <w:rStyle w:val="Hyperlink"/>
                </w:rPr>
                <w:t>https://github.com/DilshaWe/ePortfolio.git</w:t>
              </w:r>
            </w:hyperlink>
            <w:r>
              <w:t xml:space="preserve">  </w:t>
            </w:r>
          </w:p>
          <w:p w:rsidR="00CA0A7F" w:rsidRDefault="00CA0A7F" w:rsidP="00CA0A7F"/>
          <w:p w:rsidR="00CA0A7F" w:rsidRDefault="00CA0A7F" w:rsidP="00CA0A7F">
            <w:pPr>
              <w:pStyle w:val="Heading4"/>
            </w:pPr>
            <w:r>
              <w:t>CODE</w:t>
            </w:r>
          </w:p>
          <w:p w:rsidR="00CA0A7F" w:rsidRDefault="00CA0A7F" w:rsidP="00CA0A7F"/>
          <w:p w:rsidR="00EE2E5D" w:rsidRDefault="00EE2E5D" w:rsidP="00EE2E5D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EE2E5D" w:rsidRDefault="00EE2E5D" w:rsidP="00EE2E5D">
            <w:r>
              <w:t>import subprocess</w:t>
            </w:r>
          </w:p>
          <w:p w:rsidR="00EE2E5D" w:rsidRDefault="00EE2E5D" w:rsidP="00EE2E5D">
            <w:r>
              <w:t>import requests</w:t>
            </w:r>
          </w:p>
          <w:p w:rsidR="00EE2E5D" w:rsidRDefault="00EE2E5D" w:rsidP="00EE2E5D">
            <w:r>
              <w:t>import re</w:t>
            </w:r>
          </w:p>
          <w:p w:rsidR="00EE2E5D" w:rsidRDefault="00EE2E5D" w:rsidP="00EE2E5D"/>
          <w:p w:rsidR="00EE2E5D" w:rsidRDefault="00EE2E5D" w:rsidP="00EE2E5D"/>
          <w:p w:rsidR="00EE2E5D" w:rsidRDefault="00EE2E5D" w:rsidP="00EE2E5D">
            <w:r>
              <w:t xml:space="preserve">response = </w:t>
            </w:r>
            <w:proofErr w:type="gramStart"/>
            <w:r>
              <w:t>requests.get(</w:t>
            </w:r>
            <w:proofErr w:type="gramEnd"/>
            <w:r>
              <w:t>'http://dev.virtualearth.net/REST/v1/Imagery/Map/Road/-16.9206560000013,145.777730700002/15?mapSize=500,500&amp;key=AlYOKsYd2-Kn51Hnnws3Ua_3TMbDjlO85lMbpdi9aT92DZe8NRyteXVvhzJOlViG' )</w:t>
            </w:r>
          </w:p>
          <w:p w:rsidR="00EE2E5D" w:rsidRDefault="00EE2E5D" w:rsidP="00EE2E5D">
            <w:proofErr w:type="gramStart"/>
            <w:r>
              <w:t xml:space="preserve">print( </w:t>
            </w:r>
            <w:proofErr w:type="spellStart"/>
            <w:r>
              <w:t>response.raw</w:t>
            </w:r>
            <w:proofErr w:type="spellEnd"/>
            <w:proofErr w:type="gramEnd"/>
            <w:r>
              <w:t xml:space="preserve"> )</w:t>
            </w:r>
          </w:p>
          <w:p w:rsidR="00EE2E5D" w:rsidRDefault="00EE2E5D" w:rsidP="00EE2E5D">
            <w:r>
              <w:t xml:space="preserve">with </w:t>
            </w:r>
            <w:proofErr w:type="gramStart"/>
            <w:r>
              <w:t>open(</w:t>
            </w:r>
            <w:proofErr w:type="gramEnd"/>
            <w:r>
              <w:t>'bingmap.png', '</w:t>
            </w:r>
            <w:proofErr w:type="spellStart"/>
            <w:r>
              <w:t>wb</w:t>
            </w:r>
            <w:proofErr w:type="spellEnd"/>
            <w:r>
              <w:t xml:space="preserve">') as </w:t>
            </w:r>
            <w:proofErr w:type="spellStart"/>
            <w:r>
              <w:t>out_file</w:t>
            </w:r>
            <w:proofErr w:type="spellEnd"/>
            <w:r>
              <w:t>:</w:t>
            </w:r>
          </w:p>
          <w:p w:rsidR="00EE2E5D" w:rsidRDefault="00EE2E5D" w:rsidP="00EE2E5D">
            <w:r>
              <w:t xml:space="preserve">    </w:t>
            </w:r>
            <w:proofErr w:type="spellStart"/>
            <w:r>
              <w:t>out_</w:t>
            </w:r>
            <w:proofErr w:type="gramStart"/>
            <w:r>
              <w:t>file.write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response.content</w:t>
            </w:r>
            <w:proofErr w:type="spellEnd"/>
            <w:r>
              <w:t xml:space="preserve"> )</w:t>
            </w:r>
          </w:p>
          <w:p w:rsidR="00EE2E5D" w:rsidRDefault="00EE2E5D" w:rsidP="00EE2E5D">
            <w:r>
              <w:t>del response</w:t>
            </w:r>
          </w:p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>
            <w:r>
              <w:t># to create the list</w:t>
            </w:r>
          </w:p>
          <w:p w:rsidR="00EE2E5D" w:rsidRDefault="00EE2E5D" w:rsidP="00EE2E5D">
            <w:r>
              <w:t>def Q2</w:t>
            </w:r>
            <w:proofErr w:type="gramStart"/>
            <w:r>
              <w:t>CreateL(</w:t>
            </w:r>
            <w:proofErr w:type="gramEnd"/>
            <w:r>
              <w:t>) :</w:t>
            </w:r>
          </w:p>
          <w:p w:rsidR="00EE2E5D" w:rsidRDefault="00EE2E5D" w:rsidP="00EE2E5D">
            <w:r>
              <w:t xml:space="preserve">   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>(" &gt; ftpRepo.txt  ", shell=True)</w:t>
            </w:r>
          </w:p>
          <w:p w:rsidR="00EE2E5D" w:rsidRDefault="00EE2E5D" w:rsidP="00EE2E5D">
            <w:r>
              <w:t xml:space="preserve">    output =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 xml:space="preserve">(" </w:t>
            </w:r>
            <w:proofErr w:type="spellStart"/>
            <w:r>
              <w:t>ip</w:t>
            </w:r>
            <w:proofErr w:type="spellEnd"/>
            <w:r>
              <w:t xml:space="preserve"> a |  grep -E  '([0-9]{1,3}[\.]){3}[0-9]{1,3}'  ", shell=True)</w:t>
            </w:r>
          </w:p>
          <w:p w:rsidR="00EE2E5D" w:rsidRDefault="00EE2E5D" w:rsidP="00EE2E5D">
            <w:r>
              <w:t xml:space="preserve">    output = </w:t>
            </w:r>
            <w:proofErr w:type="spellStart"/>
            <w:proofErr w:type="gramStart"/>
            <w:r>
              <w:t>output.decode</w:t>
            </w:r>
            <w:proofErr w:type="spellEnd"/>
            <w:proofErr w:type="gramEnd"/>
            <w:r>
              <w:t>().split("\n")</w:t>
            </w:r>
          </w:p>
          <w:p w:rsidR="00EE2E5D" w:rsidRDefault="00EE2E5D" w:rsidP="00EE2E5D">
            <w:r>
              <w:t xml:space="preserve">    list </w:t>
            </w:r>
            <w:proofErr w:type="gramStart"/>
            <w:r>
              <w:t>=[</w:t>
            </w:r>
            <w:proofErr w:type="gramEnd"/>
            <w:r>
              <w:t>]</w:t>
            </w:r>
          </w:p>
          <w:p w:rsidR="00EE2E5D" w:rsidRDefault="00EE2E5D" w:rsidP="00EE2E5D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 xml:space="preserve">range( </w:t>
            </w:r>
            <w:proofErr w:type="spellStart"/>
            <w:r>
              <w:t>len</w:t>
            </w:r>
            <w:proofErr w:type="spellEnd"/>
            <w:proofErr w:type="gramEnd"/>
            <w:r>
              <w:t>(output)) :</w:t>
            </w:r>
          </w:p>
          <w:p w:rsidR="00EE2E5D" w:rsidRDefault="00EE2E5D" w:rsidP="00EE2E5D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&gt; 0 </w:t>
            </w:r>
            <w:proofErr w:type="gramStart"/>
            <w:r>
              <w:t xml:space="preserve">and 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(output) -1 :</w:t>
            </w:r>
          </w:p>
          <w:p w:rsidR="00EE2E5D" w:rsidRDefault="00EE2E5D" w:rsidP="00EE2E5D">
            <w:r>
              <w:t xml:space="preserve">            #print(output[</w:t>
            </w:r>
            <w:proofErr w:type="spellStart"/>
            <w:r>
              <w:t>i</w:t>
            </w:r>
            <w:proofErr w:type="spellEnd"/>
            <w:proofErr w:type="gramStart"/>
            <w:r>
              <w:t>].split</w:t>
            </w:r>
            <w:proofErr w:type="gramEnd"/>
            <w:r>
              <w:t>("</w:t>
            </w:r>
            <w:proofErr w:type="spellStart"/>
            <w:r>
              <w:t>inet</w:t>
            </w:r>
            <w:proofErr w:type="spellEnd"/>
            <w:r>
              <w:t xml:space="preserve"> ")[1].split(" ")[0]  )</w:t>
            </w:r>
          </w:p>
          <w:p w:rsidR="00EE2E5D" w:rsidRDefault="00EE2E5D" w:rsidP="00EE2E5D">
            <w:r>
              <w:t xml:space="preserve">            try:</w:t>
            </w:r>
          </w:p>
          <w:p w:rsidR="00EE2E5D" w:rsidRDefault="00EE2E5D" w:rsidP="00EE2E5D">
            <w:r>
              <w:t xml:space="preserve">                var = output[</w:t>
            </w:r>
            <w:proofErr w:type="spellStart"/>
            <w:r>
              <w:t>i</w:t>
            </w:r>
            <w:proofErr w:type="spellEnd"/>
            <w:proofErr w:type="gramStart"/>
            <w:r>
              <w:t>].split</w:t>
            </w:r>
            <w:proofErr w:type="gramEnd"/>
            <w:r>
              <w:t>("</w:t>
            </w:r>
            <w:proofErr w:type="spellStart"/>
            <w:r>
              <w:t>inet</w:t>
            </w:r>
            <w:proofErr w:type="spellEnd"/>
            <w:r>
              <w:t xml:space="preserve"> ")[1].split(" ")[0]</w:t>
            </w:r>
          </w:p>
          <w:p w:rsidR="00EE2E5D" w:rsidRDefault="00EE2E5D" w:rsidP="00EE2E5D">
            <w:r>
              <w:t xml:space="preserve">                </w:t>
            </w:r>
            <w:proofErr w:type="spellStart"/>
            <w:r>
              <w:t>strng</w:t>
            </w:r>
            <w:proofErr w:type="spellEnd"/>
            <w:r>
              <w:t xml:space="preserve"> = "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"+ var + " </w:t>
            </w:r>
            <w:proofErr w:type="gramStart"/>
            <w:r>
              <w:t>|  grep</w:t>
            </w:r>
            <w:proofErr w:type="gramEnd"/>
            <w:r>
              <w:t xml:space="preserve"> -E  '([0-9]{1,3}[\.]){3}[0-9]{1,3}' "</w:t>
            </w:r>
          </w:p>
          <w:p w:rsidR="00EE2E5D" w:rsidRDefault="00EE2E5D" w:rsidP="00EE2E5D">
            <w:r>
              <w:t xml:space="preserve">                out2 =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 xml:space="preserve">( </w:t>
            </w:r>
            <w:proofErr w:type="spellStart"/>
            <w:r>
              <w:t>strng</w:t>
            </w:r>
            <w:proofErr w:type="spellEnd"/>
            <w:r>
              <w:t xml:space="preserve">  , shell=True)</w:t>
            </w:r>
          </w:p>
          <w:p w:rsidR="00EE2E5D" w:rsidRDefault="00EE2E5D" w:rsidP="00EE2E5D">
            <w:r>
              <w:t xml:space="preserve">                out2 = out2.split("\n")</w:t>
            </w:r>
          </w:p>
          <w:p w:rsidR="00EE2E5D" w:rsidRDefault="00EE2E5D" w:rsidP="00EE2E5D">
            <w:r>
              <w:t xml:space="preserve">                for j in range </w:t>
            </w:r>
            <w:proofErr w:type="gramStart"/>
            <w:r>
              <w:t xml:space="preserve">( </w:t>
            </w:r>
            <w:proofErr w:type="spellStart"/>
            <w:r>
              <w:t>len</w:t>
            </w:r>
            <w:proofErr w:type="spellEnd"/>
            <w:proofErr w:type="gramEnd"/>
            <w:r>
              <w:t>( out2)) :</w:t>
            </w:r>
          </w:p>
          <w:p w:rsidR="00EE2E5D" w:rsidRDefault="00EE2E5D" w:rsidP="00EE2E5D">
            <w:r>
              <w:t xml:space="preserve">                    if j &gt; 0 and j &lt; </w:t>
            </w:r>
            <w:proofErr w:type="spellStart"/>
            <w:proofErr w:type="gramStart"/>
            <w:r>
              <w:t>len</w:t>
            </w:r>
            <w:proofErr w:type="spellEnd"/>
            <w:r>
              <w:t>( out</w:t>
            </w:r>
            <w:proofErr w:type="gramEnd"/>
            <w:r>
              <w:t>2 )- 1 :</w:t>
            </w:r>
          </w:p>
          <w:p w:rsidR="00EE2E5D" w:rsidRDefault="00EE2E5D" w:rsidP="00EE2E5D">
            <w:r>
              <w:t xml:space="preserve">                        var2 = out2[j</w:t>
            </w:r>
            <w:proofErr w:type="gramStart"/>
            <w:r>
              <w:t>].split</w:t>
            </w:r>
            <w:proofErr w:type="gramEnd"/>
            <w:r>
              <w:t>(" ")[4]</w:t>
            </w:r>
          </w:p>
          <w:p w:rsidR="00EE2E5D" w:rsidRDefault="00EE2E5D" w:rsidP="00EE2E5D">
            <w:r>
              <w:t xml:space="preserve">                        #print(var2)</w:t>
            </w:r>
          </w:p>
          <w:p w:rsidR="00EE2E5D" w:rsidRDefault="00EE2E5D" w:rsidP="00EE2E5D">
            <w:r>
              <w:t xml:space="preserve">                        strng2 = " </w:t>
            </w:r>
            <w:proofErr w:type="spellStart"/>
            <w:proofErr w:type="gramStart"/>
            <w:r>
              <w:t>nmap</w:t>
            </w:r>
            <w:proofErr w:type="spellEnd"/>
            <w:r>
              <w:t xml:space="preserve">  -</w:t>
            </w:r>
            <w:proofErr w:type="spellStart"/>
            <w:proofErr w:type="gramEnd"/>
            <w:r>
              <w:t>sV</w:t>
            </w:r>
            <w:proofErr w:type="spellEnd"/>
            <w:r>
              <w:t xml:space="preserve"> -O "+ var2 + " |grep ftp  ; exit 0  "</w:t>
            </w:r>
          </w:p>
          <w:p w:rsidR="00EE2E5D" w:rsidRDefault="00EE2E5D" w:rsidP="00EE2E5D"/>
          <w:p w:rsidR="00EE2E5D" w:rsidRDefault="00EE2E5D" w:rsidP="00EE2E5D">
            <w:r>
              <w:lastRenderedPageBreak/>
              <w:t xml:space="preserve">                        out3 </w:t>
            </w:r>
            <w:proofErr w:type="gramStart"/>
            <w:r>
              <w:t xml:space="preserve">=  </w:t>
            </w:r>
            <w:proofErr w:type="spellStart"/>
            <w:r>
              <w:t>subprocess</w:t>
            </w:r>
            <w:proofErr w:type="gramEnd"/>
            <w:r>
              <w:t>.check_output</w:t>
            </w:r>
            <w:proofErr w:type="spellEnd"/>
            <w:r>
              <w:t>( strng2  , stderr=</w:t>
            </w:r>
            <w:proofErr w:type="spellStart"/>
            <w:r>
              <w:t>subprocess.STDOUT</w:t>
            </w:r>
            <w:proofErr w:type="spellEnd"/>
            <w:r>
              <w:t>,  shell=True )</w:t>
            </w:r>
          </w:p>
          <w:p w:rsidR="00EE2E5D" w:rsidRDefault="00EE2E5D" w:rsidP="00EE2E5D">
            <w:r>
              <w:t xml:space="preserve">                        if out</w:t>
            </w:r>
            <w:proofErr w:type="gramStart"/>
            <w:r>
              <w:t>3 !</w:t>
            </w:r>
            <w:proofErr w:type="gramEnd"/>
            <w:r>
              <w:t>= "" :</w:t>
            </w:r>
          </w:p>
          <w:p w:rsidR="00EE2E5D" w:rsidRDefault="00EE2E5D" w:rsidP="00EE2E5D">
            <w:r>
              <w:t xml:space="preserve">                                out3 = out3.split("\n")</w:t>
            </w:r>
          </w:p>
          <w:p w:rsidR="00EE2E5D" w:rsidRDefault="00EE2E5D" w:rsidP="00EE2E5D">
            <w:r>
              <w:t xml:space="preserve">                        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gramStart"/>
            <w:r>
              <w:t xml:space="preserve">range( </w:t>
            </w:r>
            <w:proofErr w:type="spellStart"/>
            <w:r>
              <w:t>len</w:t>
            </w:r>
            <w:proofErr w:type="spellEnd"/>
            <w:proofErr w:type="gramEnd"/>
            <w:r>
              <w:t>( out3)):</w:t>
            </w:r>
          </w:p>
          <w:p w:rsidR="00EE2E5D" w:rsidRDefault="00EE2E5D" w:rsidP="00EE2E5D">
            <w:r>
              <w:t xml:space="preserve">                                    if k &lt; </w:t>
            </w:r>
            <w:proofErr w:type="spellStart"/>
            <w:r>
              <w:t>len</w:t>
            </w:r>
            <w:proofErr w:type="spellEnd"/>
            <w:r>
              <w:t>((out3)) -</w:t>
            </w:r>
            <w:proofErr w:type="gramStart"/>
            <w:r>
              <w:t>1 :</w:t>
            </w:r>
            <w:proofErr w:type="gramEnd"/>
          </w:p>
          <w:p w:rsidR="00EE2E5D" w:rsidRDefault="00EE2E5D" w:rsidP="00EE2E5D">
            <w:r>
              <w:t xml:space="preserve">                                        #</w:t>
            </w:r>
            <w:proofErr w:type="gramStart"/>
            <w:r>
              <w:t>print( out</w:t>
            </w:r>
            <w:proofErr w:type="gramEnd"/>
            <w:r>
              <w:t>3 )</w:t>
            </w:r>
          </w:p>
          <w:p w:rsidR="00EE2E5D" w:rsidRDefault="00EE2E5D" w:rsidP="00EE2E5D">
            <w:r>
              <w:t xml:space="preserve">                                        text = var2 + </w:t>
            </w:r>
            <w:proofErr w:type="gramStart"/>
            <w:r>
              <w:t>" :</w:t>
            </w:r>
            <w:proofErr w:type="gramEnd"/>
            <w:r>
              <w:t xml:space="preserve"> " + out3[0] </w:t>
            </w:r>
          </w:p>
          <w:p w:rsidR="00EE2E5D" w:rsidRDefault="00EE2E5D" w:rsidP="00EE2E5D">
            <w:r>
              <w:t xml:space="preserve">                                        #</w:t>
            </w:r>
            <w:proofErr w:type="gramStart"/>
            <w:r>
              <w:t>print( text</w:t>
            </w:r>
            <w:proofErr w:type="gramEnd"/>
            <w:r>
              <w:t xml:space="preserve"> )</w:t>
            </w:r>
          </w:p>
          <w:p w:rsidR="00EE2E5D" w:rsidRDefault="00EE2E5D" w:rsidP="00EE2E5D">
            <w:r>
              <w:t xml:space="preserve">                                       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>("echo '"+ text + "' &gt;&gt; ftpRepo.txt ; exit 0 ", stderr=</w:t>
            </w:r>
            <w:proofErr w:type="spellStart"/>
            <w:r>
              <w:t>subprocess.STDOUT</w:t>
            </w:r>
            <w:proofErr w:type="spellEnd"/>
            <w:r>
              <w:t xml:space="preserve"> , shell=True  )</w:t>
            </w:r>
          </w:p>
          <w:p w:rsidR="00EE2E5D" w:rsidRDefault="00EE2E5D" w:rsidP="00EE2E5D">
            <w:r>
              <w:t xml:space="preserve">            except:</w:t>
            </w:r>
          </w:p>
          <w:p w:rsidR="00EE2E5D" w:rsidRDefault="00EE2E5D" w:rsidP="00EE2E5D">
            <w:r>
              <w:t xml:space="preserve">                continue                            </w:t>
            </w:r>
          </w:p>
          <w:p w:rsidR="00EE2E5D" w:rsidRDefault="00EE2E5D" w:rsidP="00EE2E5D"/>
          <w:p w:rsidR="00EE2E5D" w:rsidRDefault="00EE2E5D" w:rsidP="00EE2E5D">
            <w:r>
              <w:t>def Q2</w:t>
            </w:r>
            <w:proofErr w:type="gramStart"/>
            <w:r>
              <w:t>CheckL(</w:t>
            </w:r>
            <w:proofErr w:type="gramEnd"/>
            <w:r>
              <w:t>):</w:t>
            </w:r>
          </w:p>
          <w:p w:rsidR="00EE2E5D" w:rsidRDefault="00EE2E5D" w:rsidP="00EE2E5D">
            <w:r>
              <w:t xml:space="preserve">    lines = []</w:t>
            </w:r>
          </w:p>
          <w:p w:rsidR="00EE2E5D" w:rsidRDefault="00EE2E5D" w:rsidP="00EE2E5D">
            <w:r>
              <w:t xml:space="preserve">    with open("ftpRepo.txt") as file:</w:t>
            </w:r>
          </w:p>
          <w:p w:rsidR="00EE2E5D" w:rsidRDefault="00EE2E5D" w:rsidP="00EE2E5D">
            <w:r>
              <w:t xml:space="preserve">        for line in file:</w:t>
            </w:r>
          </w:p>
          <w:p w:rsidR="00EE2E5D" w:rsidRDefault="00EE2E5D" w:rsidP="00EE2E5D">
            <w:r>
              <w:t xml:space="preserve">                #print(</w:t>
            </w:r>
            <w:proofErr w:type="spellStart"/>
            <w:proofErr w:type="gramStart"/>
            <w:r>
              <w:t>line.rstrip</w:t>
            </w:r>
            <w:proofErr w:type="spellEnd"/>
            <w:proofErr w:type="gramEnd"/>
            <w:r>
              <w:t>())</w:t>
            </w:r>
          </w:p>
          <w:p w:rsidR="00EE2E5D" w:rsidRDefault="00EE2E5D" w:rsidP="00EE2E5D">
            <w:r>
              <w:t xml:space="preserve">                </w:t>
            </w:r>
            <w:proofErr w:type="spellStart"/>
            <w:proofErr w:type="gramStart"/>
            <w:r>
              <w:t>lines.append</w:t>
            </w:r>
            <w:proofErr w:type="spellEnd"/>
            <w:proofErr w:type="gramEnd"/>
            <w:r>
              <w:t>(</w:t>
            </w:r>
            <w:proofErr w:type="spellStart"/>
            <w:r>
              <w:t>line.rstrip</w:t>
            </w:r>
            <w:proofErr w:type="spellEnd"/>
            <w:r>
              <w:t>())</w:t>
            </w:r>
          </w:p>
          <w:p w:rsidR="00EE2E5D" w:rsidRDefault="00EE2E5D" w:rsidP="00EE2E5D"/>
          <w:p w:rsidR="00EE2E5D" w:rsidRDefault="00EE2E5D" w:rsidP="00EE2E5D">
            <w:r>
              <w:t xml:space="preserve">    output =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 xml:space="preserve">(" </w:t>
            </w:r>
            <w:proofErr w:type="spellStart"/>
            <w:r>
              <w:t>ip</w:t>
            </w:r>
            <w:proofErr w:type="spellEnd"/>
            <w:r>
              <w:t xml:space="preserve"> a |  grep -E  '([0-9]{1,3}[\.]){3}[0-9]{1,3}'  ", shell=True)</w:t>
            </w:r>
          </w:p>
          <w:p w:rsidR="00EE2E5D" w:rsidRDefault="00EE2E5D" w:rsidP="00EE2E5D">
            <w:r>
              <w:t xml:space="preserve">    output = </w:t>
            </w:r>
            <w:proofErr w:type="spellStart"/>
            <w:proofErr w:type="gramStart"/>
            <w:r>
              <w:t>output.decode</w:t>
            </w:r>
            <w:proofErr w:type="spellEnd"/>
            <w:proofErr w:type="gramEnd"/>
            <w:r>
              <w:t>().split("\n")</w:t>
            </w:r>
          </w:p>
          <w:p w:rsidR="00EE2E5D" w:rsidRDefault="00EE2E5D" w:rsidP="00EE2E5D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 xml:space="preserve">range( </w:t>
            </w:r>
            <w:proofErr w:type="spellStart"/>
            <w:r>
              <w:t>len</w:t>
            </w:r>
            <w:proofErr w:type="spellEnd"/>
            <w:proofErr w:type="gramEnd"/>
            <w:r>
              <w:t>(output)) :</w:t>
            </w:r>
          </w:p>
          <w:p w:rsidR="00EE2E5D" w:rsidRDefault="00EE2E5D" w:rsidP="00EE2E5D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&gt; 0 </w:t>
            </w:r>
            <w:proofErr w:type="gramStart"/>
            <w:r>
              <w:t xml:space="preserve">and 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(output) -1 :</w:t>
            </w:r>
          </w:p>
          <w:p w:rsidR="00EE2E5D" w:rsidRDefault="00EE2E5D" w:rsidP="00EE2E5D">
            <w:r>
              <w:t xml:space="preserve">            #print(output[</w:t>
            </w:r>
            <w:proofErr w:type="spellStart"/>
            <w:r>
              <w:t>i</w:t>
            </w:r>
            <w:proofErr w:type="spellEnd"/>
            <w:proofErr w:type="gramStart"/>
            <w:r>
              <w:t>].split</w:t>
            </w:r>
            <w:proofErr w:type="gramEnd"/>
            <w:r>
              <w:t>("</w:t>
            </w:r>
            <w:proofErr w:type="spellStart"/>
            <w:r>
              <w:t>inet</w:t>
            </w:r>
            <w:proofErr w:type="spellEnd"/>
            <w:r>
              <w:t xml:space="preserve"> ")[1].split(" ")[0]  )</w:t>
            </w:r>
          </w:p>
          <w:p w:rsidR="00EE2E5D" w:rsidRDefault="00EE2E5D" w:rsidP="00EE2E5D">
            <w:r>
              <w:t xml:space="preserve">            try:</w:t>
            </w:r>
          </w:p>
          <w:p w:rsidR="00EE2E5D" w:rsidRDefault="00EE2E5D" w:rsidP="00EE2E5D">
            <w:r>
              <w:t xml:space="preserve">                var = output[</w:t>
            </w:r>
            <w:proofErr w:type="spellStart"/>
            <w:r>
              <w:t>i</w:t>
            </w:r>
            <w:proofErr w:type="spellEnd"/>
            <w:proofErr w:type="gramStart"/>
            <w:r>
              <w:t>].split</w:t>
            </w:r>
            <w:proofErr w:type="gramEnd"/>
            <w:r>
              <w:t>("</w:t>
            </w:r>
            <w:proofErr w:type="spellStart"/>
            <w:r>
              <w:t>inet</w:t>
            </w:r>
            <w:proofErr w:type="spellEnd"/>
            <w:r>
              <w:t xml:space="preserve"> ")[1].split(" ")[0]</w:t>
            </w:r>
          </w:p>
          <w:p w:rsidR="00EE2E5D" w:rsidRDefault="00EE2E5D" w:rsidP="00EE2E5D">
            <w:r>
              <w:t xml:space="preserve">                </w:t>
            </w:r>
            <w:proofErr w:type="spellStart"/>
            <w:r>
              <w:t>strng</w:t>
            </w:r>
            <w:proofErr w:type="spellEnd"/>
            <w:r>
              <w:t xml:space="preserve"> = "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"+ var + " </w:t>
            </w:r>
            <w:proofErr w:type="gramStart"/>
            <w:r>
              <w:t>|  grep</w:t>
            </w:r>
            <w:proofErr w:type="gramEnd"/>
            <w:r>
              <w:t xml:space="preserve"> -E  '([0-9]{1,3}[\.]){3}[0-9]{1,3}' "</w:t>
            </w:r>
          </w:p>
          <w:p w:rsidR="00EE2E5D" w:rsidRDefault="00EE2E5D" w:rsidP="00EE2E5D">
            <w:r>
              <w:t xml:space="preserve">                out2 =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 xml:space="preserve">( </w:t>
            </w:r>
            <w:proofErr w:type="spellStart"/>
            <w:r>
              <w:t>strng</w:t>
            </w:r>
            <w:proofErr w:type="spellEnd"/>
            <w:r>
              <w:t xml:space="preserve">  , shell=True)</w:t>
            </w:r>
          </w:p>
          <w:p w:rsidR="00EE2E5D" w:rsidRDefault="00EE2E5D" w:rsidP="00EE2E5D">
            <w:r>
              <w:t xml:space="preserve">                out2 = out2.split("\n")</w:t>
            </w:r>
          </w:p>
          <w:p w:rsidR="00EE2E5D" w:rsidRDefault="00EE2E5D" w:rsidP="00EE2E5D">
            <w:r>
              <w:t xml:space="preserve">                for j in range </w:t>
            </w:r>
            <w:proofErr w:type="gramStart"/>
            <w:r>
              <w:t xml:space="preserve">( </w:t>
            </w:r>
            <w:proofErr w:type="spellStart"/>
            <w:r>
              <w:t>len</w:t>
            </w:r>
            <w:proofErr w:type="spellEnd"/>
            <w:proofErr w:type="gramEnd"/>
            <w:r>
              <w:t>( out2)) :</w:t>
            </w:r>
          </w:p>
          <w:p w:rsidR="00EE2E5D" w:rsidRDefault="00EE2E5D" w:rsidP="00EE2E5D">
            <w:r>
              <w:t xml:space="preserve">                    if j &gt; 0 and j &lt; </w:t>
            </w:r>
            <w:proofErr w:type="spellStart"/>
            <w:proofErr w:type="gramStart"/>
            <w:r>
              <w:t>len</w:t>
            </w:r>
            <w:proofErr w:type="spellEnd"/>
            <w:r>
              <w:t>( out</w:t>
            </w:r>
            <w:proofErr w:type="gramEnd"/>
            <w:r>
              <w:t>2 )- 1 :</w:t>
            </w:r>
          </w:p>
          <w:p w:rsidR="00EE2E5D" w:rsidRDefault="00EE2E5D" w:rsidP="00EE2E5D">
            <w:r>
              <w:t xml:space="preserve">                        var2 = out2[j</w:t>
            </w:r>
            <w:proofErr w:type="gramStart"/>
            <w:r>
              <w:t>].split</w:t>
            </w:r>
            <w:proofErr w:type="gramEnd"/>
            <w:r>
              <w:t>(" ")[4]</w:t>
            </w:r>
          </w:p>
          <w:p w:rsidR="00EE2E5D" w:rsidRDefault="00EE2E5D" w:rsidP="00EE2E5D">
            <w:r>
              <w:t xml:space="preserve">                        #print(var2)</w:t>
            </w:r>
          </w:p>
          <w:p w:rsidR="00EE2E5D" w:rsidRDefault="00EE2E5D" w:rsidP="00EE2E5D">
            <w:r>
              <w:t xml:space="preserve">                        strng2 = " </w:t>
            </w:r>
            <w:proofErr w:type="spellStart"/>
            <w:proofErr w:type="gramStart"/>
            <w:r>
              <w:t>nmap</w:t>
            </w:r>
            <w:proofErr w:type="spellEnd"/>
            <w:r>
              <w:t xml:space="preserve">  -</w:t>
            </w:r>
            <w:proofErr w:type="spellStart"/>
            <w:proofErr w:type="gramEnd"/>
            <w:r>
              <w:t>sV</w:t>
            </w:r>
            <w:proofErr w:type="spellEnd"/>
            <w:r>
              <w:t xml:space="preserve"> -O "+ var2 + " |grep ftp  ; exit 0  "</w:t>
            </w:r>
          </w:p>
          <w:p w:rsidR="00EE2E5D" w:rsidRDefault="00EE2E5D" w:rsidP="00EE2E5D"/>
          <w:p w:rsidR="00EE2E5D" w:rsidRDefault="00EE2E5D" w:rsidP="00EE2E5D">
            <w:r>
              <w:t xml:space="preserve">                        out3 </w:t>
            </w:r>
            <w:proofErr w:type="gramStart"/>
            <w:r>
              <w:t xml:space="preserve">=  </w:t>
            </w:r>
            <w:proofErr w:type="spellStart"/>
            <w:r>
              <w:t>subprocess</w:t>
            </w:r>
            <w:proofErr w:type="gramEnd"/>
            <w:r>
              <w:t>.check_output</w:t>
            </w:r>
            <w:proofErr w:type="spellEnd"/>
            <w:r>
              <w:t>( strng2  , stderr=</w:t>
            </w:r>
            <w:proofErr w:type="spellStart"/>
            <w:r>
              <w:t>subprocess.STDOUT</w:t>
            </w:r>
            <w:proofErr w:type="spellEnd"/>
            <w:r>
              <w:t>,  shell=True )</w:t>
            </w:r>
          </w:p>
          <w:p w:rsidR="00EE2E5D" w:rsidRDefault="00EE2E5D" w:rsidP="00EE2E5D">
            <w:r>
              <w:t xml:space="preserve">                        if out</w:t>
            </w:r>
            <w:proofErr w:type="gramStart"/>
            <w:r>
              <w:t>3 !</w:t>
            </w:r>
            <w:proofErr w:type="gramEnd"/>
            <w:r>
              <w:t>= "" :</w:t>
            </w:r>
          </w:p>
          <w:p w:rsidR="00EE2E5D" w:rsidRDefault="00EE2E5D" w:rsidP="00EE2E5D">
            <w:r>
              <w:t xml:space="preserve">                                out3 = out3.split("\n")</w:t>
            </w:r>
          </w:p>
          <w:p w:rsidR="00EE2E5D" w:rsidRDefault="00EE2E5D" w:rsidP="00EE2E5D">
            <w:r>
              <w:t xml:space="preserve">                        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gramStart"/>
            <w:r>
              <w:t xml:space="preserve">range( </w:t>
            </w:r>
            <w:proofErr w:type="spellStart"/>
            <w:r>
              <w:t>len</w:t>
            </w:r>
            <w:proofErr w:type="spellEnd"/>
            <w:proofErr w:type="gramEnd"/>
            <w:r>
              <w:t>( out3)):</w:t>
            </w:r>
          </w:p>
          <w:p w:rsidR="00EE2E5D" w:rsidRDefault="00EE2E5D" w:rsidP="00EE2E5D">
            <w:r>
              <w:t xml:space="preserve">                                    if k &lt; </w:t>
            </w:r>
            <w:proofErr w:type="spellStart"/>
            <w:r>
              <w:t>len</w:t>
            </w:r>
            <w:proofErr w:type="spellEnd"/>
            <w:r>
              <w:t>((out3)) -</w:t>
            </w:r>
            <w:proofErr w:type="gramStart"/>
            <w:r>
              <w:t>1 :</w:t>
            </w:r>
            <w:proofErr w:type="gramEnd"/>
          </w:p>
          <w:p w:rsidR="00EE2E5D" w:rsidRDefault="00EE2E5D" w:rsidP="00EE2E5D">
            <w:r>
              <w:t xml:space="preserve">                                        #</w:t>
            </w:r>
            <w:proofErr w:type="gramStart"/>
            <w:r>
              <w:t>print( out</w:t>
            </w:r>
            <w:proofErr w:type="gramEnd"/>
            <w:r>
              <w:t>3 )</w:t>
            </w:r>
          </w:p>
          <w:p w:rsidR="00EE2E5D" w:rsidRDefault="00EE2E5D" w:rsidP="00EE2E5D">
            <w:r>
              <w:t xml:space="preserve">                                        text = var2 + </w:t>
            </w:r>
            <w:proofErr w:type="gramStart"/>
            <w:r>
              <w:t>" :</w:t>
            </w:r>
            <w:proofErr w:type="gramEnd"/>
            <w:r>
              <w:t xml:space="preserve"> " + out3[0] </w:t>
            </w:r>
          </w:p>
          <w:p w:rsidR="00EE2E5D" w:rsidRDefault="00EE2E5D" w:rsidP="00EE2E5D">
            <w:r>
              <w:t xml:space="preserve">                                        #</w:t>
            </w:r>
            <w:proofErr w:type="gramStart"/>
            <w:r>
              <w:t>print( text</w:t>
            </w:r>
            <w:proofErr w:type="gramEnd"/>
            <w:r>
              <w:t xml:space="preserve"> )</w:t>
            </w:r>
          </w:p>
          <w:p w:rsidR="00EE2E5D" w:rsidRDefault="00EE2E5D" w:rsidP="00EE2E5D">
            <w:r>
              <w:t xml:space="preserve">                                        if text not in </w:t>
            </w:r>
            <w:proofErr w:type="gramStart"/>
            <w:r>
              <w:t>lines :</w:t>
            </w:r>
            <w:proofErr w:type="gramEnd"/>
          </w:p>
          <w:p w:rsidR="00EE2E5D" w:rsidRDefault="00EE2E5D" w:rsidP="00EE2E5D">
            <w:r>
              <w:t xml:space="preserve">                                            </w:t>
            </w:r>
            <w:proofErr w:type="gramStart"/>
            <w:r>
              <w:t>print( text</w:t>
            </w:r>
            <w:proofErr w:type="gramEnd"/>
            <w:r>
              <w:t xml:space="preserve">  +"                is not an allowed ftp server")</w:t>
            </w:r>
          </w:p>
          <w:p w:rsidR="00EE2E5D" w:rsidRDefault="00EE2E5D" w:rsidP="00EE2E5D">
            <w:r>
              <w:lastRenderedPageBreak/>
              <w:t xml:space="preserve">                                        if out3[0</w:t>
            </w:r>
            <w:proofErr w:type="gramStart"/>
            <w:r>
              <w:t>].split</w:t>
            </w:r>
            <w:proofErr w:type="gramEnd"/>
            <w:r>
              <w:t>(" ")[-1] == "2.3.4" :</w:t>
            </w:r>
          </w:p>
          <w:p w:rsidR="00EE2E5D" w:rsidRDefault="00EE2E5D" w:rsidP="00EE2E5D">
            <w:r>
              <w:t xml:space="preserve">                                            </w:t>
            </w:r>
            <w:proofErr w:type="gramStart"/>
            <w:r>
              <w:t>print( "</w:t>
            </w:r>
            <w:proofErr w:type="gramEnd"/>
            <w:r>
              <w:t>***********The server "  + var2 + " has a ftp server version 2.3.4*********** " )</w:t>
            </w:r>
          </w:p>
          <w:p w:rsidR="00EE2E5D" w:rsidRDefault="00EE2E5D" w:rsidP="00EE2E5D">
            <w:r>
              <w:t xml:space="preserve">            except:</w:t>
            </w:r>
          </w:p>
          <w:p w:rsidR="00EE2E5D" w:rsidRDefault="00EE2E5D" w:rsidP="00EE2E5D">
            <w:r>
              <w:t xml:space="preserve">                continue</w:t>
            </w:r>
          </w:p>
          <w:p w:rsidR="00EE2E5D" w:rsidRDefault="00EE2E5D" w:rsidP="00EE2E5D"/>
          <w:p w:rsidR="00EE2E5D" w:rsidRDefault="00EE2E5D" w:rsidP="00EE2E5D">
            <w:r>
              <w:t xml:space="preserve">yes = </w:t>
            </w:r>
            <w:proofErr w:type="gramStart"/>
            <w:r>
              <w:t>{ '</w:t>
            </w:r>
            <w:proofErr w:type="gramEnd"/>
            <w:r>
              <w:t>1' }</w:t>
            </w:r>
          </w:p>
          <w:p w:rsidR="00EE2E5D" w:rsidRDefault="00EE2E5D" w:rsidP="00EE2E5D">
            <w:r>
              <w:t xml:space="preserve">no = </w:t>
            </w:r>
            <w:proofErr w:type="gramStart"/>
            <w:r>
              <w:t>{ '</w:t>
            </w:r>
            <w:proofErr w:type="gramEnd"/>
            <w:r>
              <w:t>2'   }</w:t>
            </w:r>
          </w:p>
          <w:p w:rsidR="00EE2E5D" w:rsidRDefault="00EE2E5D" w:rsidP="00EE2E5D">
            <w:proofErr w:type="gramStart"/>
            <w:r>
              <w:t>print(</w:t>
            </w:r>
            <w:proofErr w:type="gramEnd"/>
            <w:r>
              <w:t>" please enter 1 to make the input ftp inventory file . press 2 to check the network with the ftp file ")</w:t>
            </w:r>
          </w:p>
          <w:p w:rsidR="00EE2E5D" w:rsidRDefault="00EE2E5D" w:rsidP="00EE2E5D">
            <w:r>
              <w:t>choice = input(</w:t>
            </w:r>
            <w:proofErr w:type="gramStart"/>
            <w:r>
              <w:t>).lower</w:t>
            </w:r>
            <w:proofErr w:type="gramEnd"/>
            <w:r>
              <w:t>()</w:t>
            </w:r>
          </w:p>
          <w:p w:rsidR="00EE2E5D" w:rsidRDefault="00EE2E5D" w:rsidP="00EE2E5D">
            <w:r>
              <w:t>if choice in yes:</w:t>
            </w:r>
          </w:p>
          <w:p w:rsidR="00EE2E5D" w:rsidRDefault="00EE2E5D" w:rsidP="00EE2E5D">
            <w:r>
              <w:t xml:space="preserve">   </w:t>
            </w:r>
            <w:proofErr w:type="gramStart"/>
            <w:r>
              <w:t>print(</w:t>
            </w:r>
            <w:proofErr w:type="gramEnd"/>
            <w:r>
              <w:t xml:space="preserve">"please wait for a few minutes") </w:t>
            </w:r>
          </w:p>
          <w:p w:rsidR="00EE2E5D" w:rsidRDefault="00EE2E5D" w:rsidP="00EE2E5D">
            <w:r>
              <w:t xml:space="preserve">   Q2</w:t>
            </w:r>
            <w:proofErr w:type="gramStart"/>
            <w:r>
              <w:t>CreateL(</w:t>
            </w:r>
            <w:proofErr w:type="gramEnd"/>
            <w:r>
              <w:t>)</w:t>
            </w:r>
          </w:p>
          <w:p w:rsidR="00EE2E5D" w:rsidRDefault="00EE2E5D" w:rsidP="00EE2E5D">
            <w:proofErr w:type="spellStart"/>
            <w:r>
              <w:t>elif</w:t>
            </w:r>
            <w:proofErr w:type="spellEnd"/>
            <w:r>
              <w:t xml:space="preserve"> choice in no:</w:t>
            </w:r>
          </w:p>
          <w:p w:rsidR="00EE2E5D" w:rsidRDefault="00EE2E5D" w:rsidP="00EE2E5D">
            <w:r>
              <w:t xml:space="preserve">   </w:t>
            </w:r>
            <w:proofErr w:type="gramStart"/>
            <w:r>
              <w:t>print(</w:t>
            </w:r>
            <w:proofErr w:type="gramEnd"/>
            <w:r>
              <w:t xml:space="preserve">"please wait for a few minutes") </w:t>
            </w:r>
          </w:p>
          <w:p w:rsidR="00EE2E5D" w:rsidRDefault="00EE2E5D" w:rsidP="00EE2E5D">
            <w:r>
              <w:t xml:space="preserve">   Q2</w:t>
            </w:r>
            <w:proofErr w:type="gramStart"/>
            <w:r>
              <w:t>CheckL(</w:t>
            </w:r>
            <w:proofErr w:type="gramEnd"/>
            <w:r>
              <w:t>)</w:t>
            </w:r>
          </w:p>
          <w:p w:rsidR="00EE2E5D" w:rsidRDefault="00EE2E5D" w:rsidP="00EE2E5D">
            <w:r>
              <w:t>else:</w:t>
            </w:r>
          </w:p>
          <w:p w:rsidR="00EE2E5D" w:rsidRDefault="00EE2E5D" w:rsidP="00EE2E5D">
            <w:r>
              <w:t xml:space="preserve">   </w:t>
            </w:r>
            <w:proofErr w:type="gramStart"/>
            <w:r>
              <w:t>print(</w:t>
            </w:r>
            <w:proofErr w:type="gramEnd"/>
            <w:r>
              <w:t>"please provide valid input")</w:t>
            </w:r>
          </w:p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>
            <w:r>
              <w:t>def Q3</w:t>
            </w:r>
            <w:proofErr w:type="gramStart"/>
            <w:r>
              <w:t>CreateL(</w:t>
            </w:r>
            <w:proofErr w:type="gramEnd"/>
            <w:r>
              <w:t>) :</w:t>
            </w:r>
          </w:p>
          <w:p w:rsidR="00EE2E5D" w:rsidRDefault="00EE2E5D" w:rsidP="00EE2E5D">
            <w:r>
              <w:t xml:space="preserve">   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>(" &gt; httpRepo.txt  ", shell=True)</w:t>
            </w:r>
          </w:p>
          <w:p w:rsidR="00EE2E5D" w:rsidRDefault="00EE2E5D" w:rsidP="00EE2E5D">
            <w:r>
              <w:t xml:space="preserve">    output =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 xml:space="preserve">(" </w:t>
            </w:r>
            <w:proofErr w:type="spellStart"/>
            <w:r>
              <w:t>ip</w:t>
            </w:r>
            <w:proofErr w:type="spellEnd"/>
            <w:r>
              <w:t xml:space="preserve"> a |  grep -E  '([0-9]{1,3}[\.]){3}[0-9]{1,3}'  ", shell=True)</w:t>
            </w:r>
          </w:p>
          <w:p w:rsidR="00EE2E5D" w:rsidRDefault="00EE2E5D" w:rsidP="00EE2E5D">
            <w:r>
              <w:t xml:space="preserve">    output = </w:t>
            </w:r>
            <w:proofErr w:type="spellStart"/>
            <w:proofErr w:type="gramStart"/>
            <w:r>
              <w:t>output.decode</w:t>
            </w:r>
            <w:proofErr w:type="spellEnd"/>
            <w:proofErr w:type="gramEnd"/>
            <w:r>
              <w:t>().split("\n")</w:t>
            </w:r>
          </w:p>
          <w:p w:rsidR="00EE2E5D" w:rsidRDefault="00EE2E5D" w:rsidP="00EE2E5D">
            <w:r>
              <w:t xml:space="preserve">    list </w:t>
            </w:r>
            <w:proofErr w:type="gramStart"/>
            <w:r>
              <w:t>=[</w:t>
            </w:r>
            <w:proofErr w:type="gramEnd"/>
            <w:r>
              <w:t>]</w:t>
            </w:r>
          </w:p>
          <w:p w:rsidR="00EE2E5D" w:rsidRDefault="00EE2E5D" w:rsidP="00EE2E5D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 xml:space="preserve">range( </w:t>
            </w:r>
            <w:proofErr w:type="spellStart"/>
            <w:r>
              <w:t>len</w:t>
            </w:r>
            <w:proofErr w:type="spellEnd"/>
            <w:proofErr w:type="gramEnd"/>
            <w:r>
              <w:t>(output)) :</w:t>
            </w:r>
          </w:p>
          <w:p w:rsidR="00EE2E5D" w:rsidRDefault="00EE2E5D" w:rsidP="00EE2E5D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&gt; 0 </w:t>
            </w:r>
            <w:proofErr w:type="gramStart"/>
            <w:r>
              <w:t xml:space="preserve">and 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(output) -1 :</w:t>
            </w:r>
          </w:p>
          <w:p w:rsidR="00EE2E5D" w:rsidRDefault="00EE2E5D" w:rsidP="00EE2E5D">
            <w:r>
              <w:t xml:space="preserve">            #print(output[</w:t>
            </w:r>
            <w:proofErr w:type="spellStart"/>
            <w:r>
              <w:t>i</w:t>
            </w:r>
            <w:proofErr w:type="spellEnd"/>
            <w:proofErr w:type="gramStart"/>
            <w:r>
              <w:t>].split</w:t>
            </w:r>
            <w:proofErr w:type="gramEnd"/>
            <w:r>
              <w:t>("</w:t>
            </w:r>
            <w:proofErr w:type="spellStart"/>
            <w:r>
              <w:t>inet</w:t>
            </w:r>
            <w:proofErr w:type="spellEnd"/>
            <w:r>
              <w:t xml:space="preserve"> ")[1].split(" ")[0]  )</w:t>
            </w:r>
          </w:p>
          <w:p w:rsidR="00EE2E5D" w:rsidRDefault="00EE2E5D" w:rsidP="00EE2E5D">
            <w:r>
              <w:t xml:space="preserve">            try:</w:t>
            </w:r>
          </w:p>
          <w:p w:rsidR="00EE2E5D" w:rsidRDefault="00EE2E5D" w:rsidP="00EE2E5D">
            <w:r>
              <w:t xml:space="preserve">                var = output[</w:t>
            </w:r>
            <w:proofErr w:type="spellStart"/>
            <w:r>
              <w:t>i</w:t>
            </w:r>
            <w:proofErr w:type="spellEnd"/>
            <w:proofErr w:type="gramStart"/>
            <w:r>
              <w:t>].split</w:t>
            </w:r>
            <w:proofErr w:type="gramEnd"/>
            <w:r>
              <w:t>("</w:t>
            </w:r>
            <w:proofErr w:type="spellStart"/>
            <w:r>
              <w:t>inet</w:t>
            </w:r>
            <w:proofErr w:type="spellEnd"/>
            <w:r>
              <w:t xml:space="preserve"> ")[1].split(" ")[0]</w:t>
            </w:r>
          </w:p>
          <w:p w:rsidR="00EE2E5D" w:rsidRDefault="00EE2E5D" w:rsidP="00EE2E5D">
            <w:r>
              <w:t xml:space="preserve">                </w:t>
            </w:r>
            <w:proofErr w:type="spellStart"/>
            <w:r>
              <w:t>strng</w:t>
            </w:r>
            <w:proofErr w:type="spellEnd"/>
            <w:r>
              <w:t xml:space="preserve"> = "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"+ var + " </w:t>
            </w:r>
            <w:proofErr w:type="gramStart"/>
            <w:r>
              <w:t>|  grep</w:t>
            </w:r>
            <w:proofErr w:type="gramEnd"/>
            <w:r>
              <w:t xml:space="preserve"> -E  '([0-9]{1,3}[\.]){3}[0-9]{1,3}' "</w:t>
            </w:r>
          </w:p>
          <w:p w:rsidR="00EE2E5D" w:rsidRDefault="00EE2E5D" w:rsidP="00EE2E5D">
            <w:r>
              <w:t xml:space="preserve">                out2 =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 xml:space="preserve">( </w:t>
            </w:r>
            <w:proofErr w:type="spellStart"/>
            <w:r>
              <w:t>strng</w:t>
            </w:r>
            <w:proofErr w:type="spellEnd"/>
            <w:r>
              <w:t xml:space="preserve">  , shell=True)</w:t>
            </w:r>
          </w:p>
          <w:p w:rsidR="00EE2E5D" w:rsidRDefault="00EE2E5D" w:rsidP="00EE2E5D">
            <w:r>
              <w:t xml:space="preserve">                out2 = out2.split("\n")</w:t>
            </w:r>
          </w:p>
          <w:p w:rsidR="00EE2E5D" w:rsidRDefault="00EE2E5D" w:rsidP="00EE2E5D">
            <w:r>
              <w:t xml:space="preserve">                for j in range </w:t>
            </w:r>
            <w:proofErr w:type="gramStart"/>
            <w:r>
              <w:t xml:space="preserve">( </w:t>
            </w:r>
            <w:proofErr w:type="spellStart"/>
            <w:r>
              <w:t>len</w:t>
            </w:r>
            <w:proofErr w:type="spellEnd"/>
            <w:proofErr w:type="gramEnd"/>
            <w:r>
              <w:t>( out2)) :</w:t>
            </w:r>
          </w:p>
          <w:p w:rsidR="00EE2E5D" w:rsidRDefault="00EE2E5D" w:rsidP="00EE2E5D">
            <w:r>
              <w:t xml:space="preserve">                    if j &gt; 0 and j &lt; </w:t>
            </w:r>
            <w:proofErr w:type="spellStart"/>
            <w:proofErr w:type="gramStart"/>
            <w:r>
              <w:t>len</w:t>
            </w:r>
            <w:proofErr w:type="spellEnd"/>
            <w:r>
              <w:t>( out</w:t>
            </w:r>
            <w:proofErr w:type="gramEnd"/>
            <w:r>
              <w:t>2 )- 1 :</w:t>
            </w:r>
          </w:p>
          <w:p w:rsidR="00EE2E5D" w:rsidRDefault="00EE2E5D" w:rsidP="00EE2E5D">
            <w:r>
              <w:t xml:space="preserve">                        var2 = out2[j</w:t>
            </w:r>
            <w:proofErr w:type="gramStart"/>
            <w:r>
              <w:t>].split</w:t>
            </w:r>
            <w:proofErr w:type="gramEnd"/>
            <w:r>
              <w:t>(" ")[4]</w:t>
            </w:r>
          </w:p>
          <w:p w:rsidR="00EE2E5D" w:rsidRDefault="00EE2E5D" w:rsidP="00EE2E5D">
            <w:r>
              <w:t xml:space="preserve">                        #print(var2)</w:t>
            </w:r>
          </w:p>
          <w:p w:rsidR="00EE2E5D" w:rsidRDefault="00EE2E5D" w:rsidP="00EE2E5D">
            <w:r>
              <w:t xml:space="preserve">                        strng2 = " </w:t>
            </w:r>
            <w:proofErr w:type="spellStart"/>
            <w:proofErr w:type="gramStart"/>
            <w:r>
              <w:t>nmap</w:t>
            </w:r>
            <w:proofErr w:type="spellEnd"/>
            <w:r>
              <w:t xml:space="preserve">  -</w:t>
            </w:r>
            <w:proofErr w:type="spellStart"/>
            <w:proofErr w:type="gramEnd"/>
            <w:r>
              <w:t>sV</w:t>
            </w:r>
            <w:proofErr w:type="spellEnd"/>
            <w:r>
              <w:t xml:space="preserve"> -O "+ var2 + " |grep 'open  http'  ; exit 0  "</w:t>
            </w:r>
          </w:p>
          <w:p w:rsidR="00EE2E5D" w:rsidRDefault="00EE2E5D" w:rsidP="00EE2E5D"/>
          <w:p w:rsidR="00EE2E5D" w:rsidRDefault="00EE2E5D" w:rsidP="00EE2E5D">
            <w:r>
              <w:lastRenderedPageBreak/>
              <w:t xml:space="preserve">                        out3 </w:t>
            </w:r>
            <w:proofErr w:type="gramStart"/>
            <w:r>
              <w:t xml:space="preserve">=  </w:t>
            </w:r>
            <w:proofErr w:type="spellStart"/>
            <w:r>
              <w:t>subprocess</w:t>
            </w:r>
            <w:proofErr w:type="gramEnd"/>
            <w:r>
              <w:t>.check_output</w:t>
            </w:r>
            <w:proofErr w:type="spellEnd"/>
            <w:r>
              <w:t>( strng2  , stderr=</w:t>
            </w:r>
            <w:proofErr w:type="spellStart"/>
            <w:r>
              <w:t>subprocess.STDOUT</w:t>
            </w:r>
            <w:proofErr w:type="spellEnd"/>
            <w:r>
              <w:t>,  shell=True )</w:t>
            </w:r>
          </w:p>
          <w:p w:rsidR="00EE2E5D" w:rsidRDefault="00EE2E5D" w:rsidP="00EE2E5D">
            <w:r>
              <w:t xml:space="preserve">                        if out</w:t>
            </w:r>
            <w:proofErr w:type="gramStart"/>
            <w:r>
              <w:t>3 !</w:t>
            </w:r>
            <w:proofErr w:type="gramEnd"/>
            <w:r>
              <w:t>= "" :</w:t>
            </w:r>
          </w:p>
          <w:p w:rsidR="00EE2E5D" w:rsidRDefault="00EE2E5D" w:rsidP="00EE2E5D">
            <w:r>
              <w:t xml:space="preserve">                                out3 = out3.split("\n")</w:t>
            </w:r>
          </w:p>
          <w:p w:rsidR="00EE2E5D" w:rsidRDefault="00EE2E5D" w:rsidP="00EE2E5D">
            <w:r>
              <w:t xml:space="preserve">                        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gramStart"/>
            <w:r>
              <w:t xml:space="preserve">range( </w:t>
            </w:r>
            <w:proofErr w:type="spellStart"/>
            <w:r>
              <w:t>len</w:t>
            </w:r>
            <w:proofErr w:type="spellEnd"/>
            <w:proofErr w:type="gramEnd"/>
            <w:r>
              <w:t>( out3)):</w:t>
            </w:r>
          </w:p>
          <w:p w:rsidR="00EE2E5D" w:rsidRDefault="00EE2E5D" w:rsidP="00EE2E5D">
            <w:r>
              <w:t xml:space="preserve">                                    </w:t>
            </w:r>
          </w:p>
          <w:p w:rsidR="00EE2E5D" w:rsidRDefault="00EE2E5D" w:rsidP="00EE2E5D">
            <w:r>
              <w:t xml:space="preserve">                                    if k &lt; </w:t>
            </w:r>
            <w:proofErr w:type="spellStart"/>
            <w:r>
              <w:t>len</w:t>
            </w:r>
            <w:proofErr w:type="spellEnd"/>
            <w:r>
              <w:t>((out3)) -</w:t>
            </w:r>
            <w:proofErr w:type="gramStart"/>
            <w:r>
              <w:t>1 :</w:t>
            </w:r>
            <w:proofErr w:type="gramEnd"/>
          </w:p>
          <w:p w:rsidR="00EE2E5D" w:rsidRDefault="00EE2E5D" w:rsidP="00EE2E5D">
            <w:r>
              <w:t xml:space="preserve">                                        #</w:t>
            </w:r>
            <w:proofErr w:type="gramStart"/>
            <w:r>
              <w:t>print( out</w:t>
            </w:r>
            <w:proofErr w:type="gramEnd"/>
            <w:r>
              <w:t>3 )</w:t>
            </w:r>
          </w:p>
          <w:p w:rsidR="00EE2E5D" w:rsidRDefault="00EE2E5D" w:rsidP="00EE2E5D">
            <w:r>
              <w:t xml:space="preserve">                                        text = var2 + </w:t>
            </w:r>
            <w:proofErr w:type="gramStart"/>
            <w:r>
              <w:t>" :</w:t>
            </w:r>
            <w:proofErr w:type="gramEnd"/>
            <w:r>
              <w:t xml:space="preserve"> " + out3[0] </w:t>
            </w:r>
          </w:p>
          <w:p w:rsidR="00EE2E5D" w:rsidRDefault="00EE2E5D" w:rsidP="00EE2E5D">
            <w:r>
              <w:t xml:space="preserve">                                        #</w:t>
            </w:r>
            <w:proofErr w:type="gramStart"/>
            <w:r>
              <w:t>print( text</w:t>
            </w:r>
            <w:proofErr w:type="gramEnd"/>
            <w:r>
              <w:t xml:space="preserve"> )</w:t>
            </w:r>
          </w:p>
          <w:p w:rsidR="00EE2E5D" w:rsidRDefault="00EE2E5D" w:rsidP="00EE2E5D">
            <w:r>
              <w:t xml:space="preserve">                                       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>("echo '"+ text + "' &gt;&gt; httpRepo.txt ; exit 0 ", stderr=</w:t>
            </w:r>
            <w:proofErr w:type="spellStart"/>
            <w:r>
              <w:t>subprocess.STDOUT</w:t>
            </w:r>
            <w:proofErr w:type="spellEnd"/>
            <w:r>
              <w:t xml:space="preserve"> , shell=True  )</w:t>
            </w:r>
          </w:p>
          <w:p w:rsidR="00EE2E5D" w:rsidRDefault="00EE2E5D" w:rsidP="00EE2E5D">
            <w:r>
              <w:t xml:space="preserve">            except:</w:t>
            </w:r>
          </w:p>
          <w:p w:rsidR="00EE2E5D" w:rsidRDefault="00EE2E5D" w:rsidP="00EE2E5D">
            <w:r>
              <w:t xml:space="preserve">                continue</w:t>
            </w:r>
          </w:p>
          <w:p w:rsidR="00EE2E5D" w:rsidRDefault="00EE2E5D" w:rsidP="00EE2E5D"/>
          <w:p w:rsidR="00EE2E5D" w:rsidRDefault="00EE2E5D" w:rsidP="00EE2E5D"/>
          <w:p w:rsidR="00EE2E5D" w:rsidRDefault="00EE2E5D" w:rsidP="00EE2E5D">
            <w:r>
              <w:t>def Q3</w:t>
            </w:r>
            <w:proofErr w:type="gramStart"/>
            <w:r>
              <w:t>CheckL(</w:t>
            </w:r>
            <w:proofErr w:type="gramEnd"/>
            <w:r>
              <w:t>):</w:t>
            </w:r>
          </w:p>
          <w:p w:rsidR="00EE2E5D" w:rsidRDefault="00EE2E5D" w:rsidP="00EE2E5D">
            <w:r>
              <w:t xml:space="preserve">    lines = []</w:t>
            </w:r>
          </w:p>
          <w:p w:rsidR="00EE2E5D" w:rsidRDefault="00EE2E5D" w:rsidP="00EE2E5D">
            <w:r>
              <w:t xml:space="preserve">    with open("httpRepo.txt") as file:</w:t>
            </w:r>
          </w:p>
          <w:p w:rsidR="00EE2E5D" w:rsidRDefault="00EE2E5D" w:rsidP="00EE2E5D">
            <w:r>
              <w:t xml:space="preserve">        for line in file:</w:t>
            </w:r>
          </w:p>
          <w:p w:rsidR="00EE2E5D" w:rsidRDefault="00EE2E5D" w:rsidP="00EE2E5D">
            <w:r>
              <w:t xml:space="preserve">                #print(</w:t>
            </w:r>
            <w:proofErr w:type="spellStart"/>
            <w:proofErr w:type="gramStart"/>
            <w:r>
              <w:t>line.rstrip</w:t>
            </w:r>
            <w:proofErr w:type="spellEnd"/>
            <w:proofErr w:type="gramEnd"/>
            <w:r>
              <w:t>())</w:t>
            </w:r>
          </w:p>
          <w:p w:rsidR="00EE2E5D" w:rsidRDefault="00EE2E5D" w:rsidP="00EE2E5D">
            <w:r>
              <w:t xml:space="preserve">                </w:t>
            </w:r>
            <w:proofErr w:type="spellStart"/>
            <w:proofErr w:type="gramStart"/>
            <w:r>
              <w:t>lines.append</w:t>
            </w:r>
            <w:proofErr w:type="spellEnd"/>
            <w:proofErr w:type="gramEnd"/>
            <w:r>
              <w:t>(</w:t>
            </w:r>
            <w:proofErr w:type="spellStart"/>
            <w:r>
              <w:t>line.rstrip</w:t>
            </w:r>
            <w:proofErr w:type="spellEnd"/>
            <w:r>
              <w:t>())</w:t>
            </w:r>
          </w:p>
          <w:p w:rsidR="00EE2E5D" w:rsidRDefault="00EE2E5D" w:rsidP="00EE2E5D"/>
          <w:p w:rsidR="00EE2E5D" w:rsidRDefault="00EE2E5D" w:rsidP="00EE2E5D">
            <w:r>
              <w:t xml:space="preserve">    output =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 xml:space="preserve">(" </w:t>
            </w:r>
            <w:proofErr w:type="spellStart"/>
            <w:r>
              <w:t>ip</w:t>
            </w:r>
            <w:proofErr w:type="spellEnd"/>
            <w:r>
              <w:t xml:space="preserve"> a |  grep -E  '([0-9]{1,3}[\.]){3}[0-9]{1,3}'  ", shell=True)</w:t>
            </w:r>
          </w:p>
          <w:p w:rsidR="00EE2E5D" w:rsidRDefault="00EE2E5D" w:rsidP="00EE2E5D">
            <w:r>
              <w:t xml:space="preserve">    output = </w:t>
            </w:r>
            <w:proofErr w:type="spellStart"/>
            <w:proofErr w:type="gramStart"/>
            <w:r>
              <w:t>output.decode</w:t>
            </w:r>
            <w:proofErr w:type="spellEnd"/>
            <w:proofErr w:type="gramEnd"/>
            <w:r>
              <w:t>().split("\n")</w:t>
            </w:r>
          </w:p>
          <w:p w:rsidR="00EE2E5D" w:rsidRDefault="00EE2E5D" w:rsidP="00EE2E5D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 xml:space="preserve">range( </w:t>
            </w:r>
            <w:proofErr w:type="spellStart"/>
            <w:r>
              <w:t>len</w:t>
            </w:r>
            <w:proofErr w:type="spellEnd"/>
            <w:proofErr w:type="gramEnd"/>
            <w:r>
              <w:t>(output)) :</w:t>
            </w:r>
          </w:p>
          <w:p w:rsidR="00EE2E5D" w:rsidRDefault="00EE2E5D" w:rsidP="00EE2E5D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&gt; 0 </w:t>
            </w:r>
            <w:proofErr w:type="gramStart"/>
            <w:r>
              <w:t xml:space="preserve">and 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(output) -1 :</w:t>
            </w:r>
          </w:p>
          <w:p w:rsidR="00EE2E5D" w:rsidRDefault="00EE2E5D" w:rsidP="00EE2E5D">
            <w:r>
              <w:t xml:space="preserve">            #print(output[</w:t>
            </w:r>
            <w:proofErr w:type="spellStart"/>
            <w:r>
              <w:t>i</w:t>
            </w:r>
            <w:proofErr w:type="spellEnd"/>
            <w:proofErr w:type="gramStart"/>
            <w:r>
              <w:t>].split</w:t>
            </w:r>
            <w:proofErr w:type="gramEnd"/>
            <w:r>
              <w:t>("</w:t>
            </w:r>
            <w:proofErr w:type="spellStart"/>
            <w:r>
              <w:t>inet</w:t>
            </w:r>
            <w:proofErr w:type="spellEnd"/>
            <w:r>
              <w:t xml:space="preserve"> ")[1].split(" ")[0]  )</w:t>
            </w:r>
          </w:p>
          <w:p w:rsidR="00EE2E5D" w:rsidRDefault="00EE2E5D" w:rsidP="00EE2E5D">
            <w:r>
              <w:t xml:space="preserve">            try:</w:t>
            </w:r>
          </w:p>
          <w:p w:rsidR="00EE2E5D" w:rsidRDefault="00EE2E5D" w:rsidP="00EE2E5D">
            <w:r>
              <w:t xml:space="preserve">                var = output[</w:t>
            </w:r>
            <w:proofErr w:type="spellStart"/>
            <w:r>
              <w:t>i</w:t>
            </w:r>
            <w:proofErr w:type="spellEnd"/>
            <w:proofErr w:type="gramStart"/>
            <w:r>
              <w:t>].split</w:t>
            </w:r>
            <w:proofErr w:type="gramEnd"/>
            <w:r>
              <w:t>("</w:t>
            </w:r>
            <w:proofErr w:type="spellStart"/>
            <w:r>
              <w:t>inet</w:t>
            </w:r>
            <w:proofErr w:type="spellEnd"/>
            <w:r>
              <w:t xml:space="preserve"> ")[1].split(" ")[0]</w:t>
            </w:r>
          </w:p>
          <w:p w:rsidR="00EE2E5D" w:rsidRDefault="00EE2E5D" w:rsidP="00EE2E5D">
            <w:r>
              <w:t xml:space="preserve">                </w:t>
            </w:r>
            <w:proofErr w:type="spellStart"/>
            <w:r>
              <w:t>strng</w:t>
            </w:r>
            <w:proofErr w:type="spellEnd"/>
            <w:r>
              <w:t xml:space="preserve"> = "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"+ var + " </w:t>
            </w:r>
            <w:proofErr w:type="gramStart"/>
            <w:r>
              <w:t>|  grep</w:t>
            </w:r>
            <w:proofErr w:type="gramEnd"/>
            <w:r>
              <w:t xml:space="preserve"> -E  '([0-9]{1,3}[\.]){3}[0-9]{1,3}' "</w:t>
            </w:r>
          </w:p>
          <w:p w:rsidR="00EE2E5D" w:rsidRDefault="00EE2E5D" w:rsidP="00EE2E5D">
            <w:r>
              <w:t xml:space="preserve">                out2 =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 xml:space="preserve">( </w:t>
            </w:r>
            <w:proofErr w:type="spellStart"/>
            <w:r>
              <w:t>strng</w:t>
            </w:r>
            <w:proofErr w:type="spellEnd"/>
            <w:r>
              <w:t xml:space="preserve">  , shell=True)</w:t>
            </w:r>
          </w:p>
          <w:p w:rsidR="00EE2E5D" w:rsidRDefault="00EE2E5D" w:rsidP="00EE2E5D">
            <w:r>
              <w:t xml:space="preserve">                out2 = out2.split("\n")</w:t>
            </w:r>
          </w:p>
          <w:p w:rsidR="00EE2E5D" w:rsidRDefault="00EE2E5D" w:rsidP="00EE2E5D">
            <w:r>
              <w:t xml:space="preserve">                for j in range </w:t>
            </w:r>
            <w:proofErr w:type="gramStart"/>
            <w:r>
              <w:t xml:space="preserve">( </w:t>
            </w:r>
            <w:proofErr w:type="spellStart"/>
            <w:r>
              <w:t>len</w:t>
            </w:r>
            <w:proofErr w:type="spellEnd"/>
            <w:proofErr w:type="gramEnd"/>
            <w:r>
              <w:t>( out2)) :</w:t>
            </w:r>
          </w:p>
          <w:p w:rsidR="00EE2E5D" w:rsidRDefault="00EE2E5D" w:rsidP="00EE2E5D">
            <w:r>
              <w:t xml:space="preserve">                    if j &gt; 0 and j &lt; </w:t>
            </w:r>
            <w:proofErr w:type="spellStart"/>
            <w:proofErr w:type="gramStart"/>
            <w:r>
              <w:t>len</w:t>
            </w:r>
            <w:proofErr w:type="spellEnd"/>
            <w:r>
              <w:t>( out</w:t>
            </w:r>
            <w:proofErr w:type="gramEnd"/>
            <w:r>
              <w:t>2 )- 1 :</w:t>
            </w:r>
          </w:p>
          <w:p w:rsidR="00EE2E5D" w:rsidRDefault="00EE2E5D" w:rsidP="00EE2E5D">
            <w:r>
              <w:t xml:space="preserve">                        var2 = out2[j</w:t>
            </w:r>
            <w:proofErr w:type="gramStart"/>
            <w:r>
              <w:t>].split</w:t>
            </w:r>
            <w:proofErr w:type="gramEnd"/>
            <w:r>
              <w:t>(" ")[4]</w:t>
            </w:r>
          </w:p>
          <w:p w:rsidR="00EE2E5D" w:rsidRDefault="00EE2E5D" w:rsidP="00EE2E5D">
            <w:r>
              <w:t xml:space="preserve">                        #print(var2)</w:t>
            </w:r>
          </w:p>
          <w:p w:rsidR="00EE2E5D" w:rsidRDefault="00EE2E5D" w:rsidP="00EE2E5D">
            <w:r>
              <w:t xml:space="preserve">                        strng2 = " </w:t>
            </w:r>
            <w:proofErr w:type="spellStart"/>
            <w:proofErr w:type="gramStart"/>
            <w:r>
              <w:t>nmap</w:t>
            </w:r>
            <w:proofErr w:type="spellEnd"/>
            <w:r>
              <w:t xml:space="preserve">  -</w:t>
            </w:r>
            <w:proofErr w:type="spellStart"/>
            <w:proofErr w:type="gramEnd"/>
            <w:r>
              <w:t>sV</w:t>
            </w:r>
            <w:proofErr w:type="spellEnd"/>
            <w:r>
              <w:t xml:space="preserve"> -O "+ var2 + " |grep 'open  http'  ; exit 0  "</w:t>
            </w:r>
          </w:p>
          <w:p w:rsidR="00EE2E5D" w:rsidRDefault="00EE2E5D" w:rsidP="00EE2E5D"/>
          <w:p w:rsidR="00EE2E5D" w:rsidRDefault="00EE2E5D" w:rsidP="00EE2E5D">
            <w:r>
              <w:t xml:space="preserve">                        out3 </w:t>
            </w:r>
            <w:proofErr w:type="gramStart"/>
            <w:r>
              <w:t xml:space="preserve">=  </w:t>
            </w:r>
            <w:proofErr w:type="spellStart"/>
            <w:r>
              <w:t>subprocess</w:t>
            </w:r>
            <w:proofErr w:type="gramEnd"/>
            <w:r>
              <w:t>.check_output</w:t>
            </w:r>
            <w:proofErr w:type="spellEnd"/>
            <w:r>
              <w:t>( strng2  , stderr=</w:t>
            </w:r>
            <w:proofErr w:type="spellStart"/>
            <w:r>
              <w:t>subprocess.STDOUT</w:t>
            </w:r>
            <w:proofErr w:type="spellEnd"/>
            <w:r>
              <w:t>,  shell=True )</w:t>
            </w:r>
          </w:p>
          <w:p w:rsidR="00EE2E5D" w:rsidRDefault="00EE2E5D" w:rsidP="00EE2E5D">
            <w:r>
              <w:t xml:space="preserve">                        if out</w:t>
            </w:r>
            <w:proofErr w:type="gramStart"/>
            <w:r>
              <w:t>3 !</w:t>
            </w:r>
            <w:proofErr w:type="gramEnd"/>
            <w:r>
              <w:t>= "" :</w:t>
            </w:r>
          </w:p>
          <w:p w:rsidR="00EE2E5D" w:rsidRDefault="00EE2E5D" w:rsidP="00EE2E5D">
            <w:r>
              <w:t xml:space="preserve">                                out3 = out3.split("\n")</w:t>
            </w:r>
          </w:p>
          <w:p w:rsidR="00EE2E5D" w:rsidRDefault="00EE2E5D" w:rsidP="00EE2E5D">
            <w:r>
              <w:t xml:space="preserve">                        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gramStart"/>
            <w:r>
              <w:t xml:space="preserve">range( </w:t>
            </w:r>
            <w:proofErr w:type="spellStart"/>
            <w:r>
              <w:t>len</w:t>
            </w:r>
            <w:proofErr w:type="spellEnd"/>
            <w:proofErr w:type="gramEnd"/>
            <w:r>
              <w:t>( out3)):</w:t>
            </w:r>
          </w:p>
          <w:p w:rsidR="00EE2E5D" w:rsidRDefault="00EE2E5D" w:rsidP="00EE2E5D">
            <w:r>
              <w:t xml:space="preserve">                                    if k &lt; </w:t>
            </w:r>
            <w:proofErr w:type="spellStart"/>
            <w:r>
              <w:t>len</w:t>
            </w:r>
            <w:proofErr w:type="spellEnd"/>
            <w:r>
              <w:t>((out3)) -</w:t>
            </w:r>
            <w:proofErr w:type="gramStart"/>
            <w:r>
              <w:t>1 :</w:t>
            </w:r>
            <w:proofErr w:type="gramEnd"/>
          </w:p>
          <w:p w:rsidR="00EE2E5D" w:rsidRDefault="00EE2E5D" w:rsidP="00EE2E5D">
            <w:r>
              <w:t xml:space="preserve">                                        #</w:t>
            </w:r>
            <w:proofErr w:type="gramStart"/>
            <w:r>
              <w:t>print( out</w:t>
            </w:r>
            <w:proofErr w:type="gramEnd"/>
            <w:r>
              <w:t>3 )</w:t>
            </w:r>
          </w:p>
          <w:p w:rsidR="00EE2E5D" w:rsidRDefault="00EE2E5D" w:rsidP="00EE2E5D">
            <w:r>
              <w:t xml:space="preserve">                                        text = var2 + </w:t>
            </w:r>
            <w:proofErr w:type="gramStart"/>
            <w:r>
              <w:t>" :</w:t>
            </w:r>
            <w:proofErr w:type="gramEnd"/>
            <w:r>
              <w:t xml:space="preserve"> " + out3[0] </w:t>
            </w:r>
          </w:p>
          <w:p w:rsidR="00EE2E5D" w:rsidRDefault="00EE2E5D" w:rsidP="00EE2E5D">
            <w:r>
              <w:t xml:space="preserve">                                        #</w:t>
            </w:r>
            <w:proofErr w:type="gramStart"/>
            <w:r>
              <w:t>print( text</w:t>
            </w:r>
            <w:proofErr w:type="gramEnd"/>
            <w:r>
              <w:t xml:space="preserve"> )</w:t>
            </w:r>
          </w:p>
          <w:p w:rsidR="00EE2E5D" w:rsidRDefault="00EE2E5D" w:rsidP="00EE2E5D">
            <w:r>
              <w:lastRenderedPageBreak/>
              <w:t xml:space="preserve">                                        if text not in </w:t>
            </w:r>
            <w:proofErr w:type="gramStart"/>
            <w:r>
              <w:t>lines :</w:t>
            </w:r>
            <w:proofErr w:type="gramEnd"/>
          </w:p>
          <w:p w:rsidR="00EE2E5D" w:rsidRDefault="00EE2E5D" w:rsidP="00EE2E5D">
            <w:r>
              <w:t xml:space="preserve">                                            </w:t>
            </w:r>
            <w:proofErr w:type="gramStart"/>
            <w:r>
              <w:t>print( text</w:t>
            </w:r>
            <w:proofErr w:type="gramEnd"/>
            <w:r>
              <w:t xml:space="preserve">  +"                is not an allowed http server")</w:t>
            </w:r>
          </w:p>
          <w:p w:rsidR="00EE2E5D" w:rsidRDefault="00EE2E5D" w:rsidP="00EE2E5D"/>
          <w:p w:rsidR="00EE2E5D" w:rsidRDefault="00EE2E5D" w:rsidP="00EE2E5D">
            <w:r>
              <w:t xml:space="preserve">                                        # servers with no idle workers </w:t>
            </w:r>
          </w:p>
          <w:p w:rsidR="00EE2E5D" w:rsidRDefault="00EE2E5D" w:rsidP="00EE2E5D">
            <w:r>
              <w:t xml:space="preserve">                                        str = "</w:t>
            </w:r>
            <w:proofErr w:type="spellStart"/>
            <w:r>
              <w:t>ssh</w:t>
            </w:r>
            <w:proofErr w:type="spellEnd"/>
            <w:r>
              <w:t xml:space="preserve"> root@"+var2+" </w:t>
            </w:r>
            <w:proofErr w:type="spellStart"/>
            <w:r>
              <w:t>apachectl</w:t>
            </w:r>
            <w:proofErr w:type="spellEnd"/>
            <w:r>
              <w:t xml:space="preserve"> status |grep Status"</w:t>
            </w:r>
          </w:p>
          <w:p w:rsidR="00EE2E5D" w:rsidRDefault="00EE2E5D" w:rsidP="00EE2E5D">
            <w:r>
              <w:t xml:space="preserve">                                        output = </w:t>
            </w:r>
            <w:proofErr w:type="spellStart"/>
            <w:proofErr w:type="gramStart"/>
            <w:r>
              <w:t>subprocess.check</w:t>
            </w:r>
            <w:proofErr w:type="gramEnd"/>
            <w:r>
              <w:t>_output</w:t>
            </w:r>
            <w:proofErr w:type="spellEnd"/>
            <w:r>
              <w:t>(str  , shell=True  )</w:t>
            </w:r>
          </w:p>
          <w:p w:rsidR="00EE2E5D" w:rsidRDefault="00EE2E5D" w:rsidP="00EE2E5D">
            <w:r>
              <w:t xml:space="preserve">                                        </w:t>
            </w:r>
            <w:proofErr w:type="gramStart"/>
            <w:r>
              <w:t xml:space="preserve">if  </w:t>
            </w:r>
            <w:proofErr w:type="spellStart"/>
            <w:r>
              <w:t>output</w:t>
            </w:r>
            <w:proofErr w:type="gramEnd"/>
            <w:r>
              <w:t>.split</w:t>
            </w:r>
            <w:proofErr w:type="spellEnd"/>
            <w:r>
              <w:t>("requests/sec: ")[1].split("; Current")[0]  == "0" :</w:t>
            </w:r>
          </w:p>
          <w:p w:rsidR="00EE2E5D" w:rsidRDefault="00EE2E5D" w:rsidP="00EE2E5D">
            <w:r>
              <w:t xml:space="preserve">                                            </w:t>
            </w:r>
            <w:proofErr w:type="gramStart"/>
            <w:r>
              <w:t>print( "</w:t>
            </w:r>
            <w:proofErr w:type="gramEnd"/>
            <w:r>
              <w:t>The host " + var2 + " has no idle workers")</w:t>
            </w:r>
          </w:p>
          <w:p w:rsidR="00EE2E5D" w:rsidRDefault="00EE2E5D" w:rsidP="00EE2E5D"/>
          <w:p w:rsidR="00EE2E5D" w:rsidRDefault="00EE2E5D" w:rsidP="00EE2E5D"/>
          <w:p w:rsidR="00EE2E5D" w:rsidRDefault="00EE2E5D" w:rsidP="00EE2E5D">
            <w:r>
              <w:t xml:space="preserve">                                        </w:t>
            </w:r>
          </w:p>
          <w:p w:rsidR="00EE2E5D" w:rsidRDefault="00EE2E5D" w:rsidP="00EE2E5D">
            <w:r>
              <w:t xml:space="preserve">                                        # trying to login to </w:t>
            </w:r>
            <w:proofErr w:type="spellStart"/>
            <w:r>
              <w:t>dvwa</w:t>
            </w:r>
            <w:proofErr w:type="spellEnd"/>
          </w:p>
          <w:p w:rsidR="00EE2E5D" w:rsidRDefault="00EE2E5D" w:rsidP="00EE2E5D">
            <w:r>
              <w:t xml:space="preserve">                                        </w:t>
            </w:r>
            <w:proofErr w:type="spellStart"/>
            <w:r>
              <w:t>url</w:t>
            </w:r>
            <w:proofErr w:type="spellEnd"/>
            <w:r>
              <w:t xml:space="preserve"> = 'http://'+ var2 +'/DVWA/</w:t>
            </w:r>
            <w:proofErr w:type="spellStart"/>
            <w:r>
              <w:t>login.php</w:t>
            </w:r>
            <w:proofErr w:type="spellEnd"/>
            <w:r>
              <w:t>'</w:t>
            </w:r>
          </w:p>
          <w:p w:rsidR="00EE2E5D" w:rsidRDefault="00EE2E5D" w:rsidP="00EE2E5D">
            <w:r>
              <w:t xml:space="preserve">                                        s = </w:t>
            </w:r>
            <w:proofErr w:type="spellStart"/>
            <w:proofErr w:type="gramStart"/>
            <w:r>
              <w:t>requests.Session</w:t>
            </w:r>
            <w:proofErr w:type="spellEnd"/>
            <w:proofErr w:type="gramEnd"/>
            <w:r>
              <w:t>()</w:t>
            </w:r>
          </w:p>
          <w:p w:rsidR="00EE2E5D" w:rsidRDefault="00EE2E5D" w:rsidP="00EE2E5D">
            <w:r>
              <w:t xml:space="preserve">                                        x = </w:t>
            </w:r>
            <w:proofErr w:type="spellStart"/>
            <w:proofErr w:type="gramStart"/>
            <w:r>
              <w:t>s.post</w:t>
            </w:r>
            <w:proofErr w:type="spellEnd"/>
            <w:proofErr w:type="gramEnd"/>
            <w:r>
              <w:t>(</w:t>
            </w:r>
            <w:proofErr w:type="spellStart"/>
            <w:r>
              <w:t>url</w:t>
            </w:r>
            <w:proofErr w:type="spellEnd"/>
            <w:r>
              <w:t>)</w:t>
            </w:r>
          </w:p>
          <w:p w:rsidR="00EE2E5D" w:rsidRDefault="00EE2E5D" w:rsidP="00EE2E5D">
            <w:r>
              <w:t xml:space="preserve">                                        if </w:t>
            </w:r>
            <w:proofErr w:type="spellStart"/>
            <w:proofErr w:type="gramStart"/>
            <w:r>
              <w:t>x.status</w:t>
            </w:r>
            <w:proofErr w:type="gramEnd"/>
            <w:r>
              <w:t>_code</w:t>
            </w:r>
            <w:proofErr w:type="spellEnd"/>
            <w:r>
              <w:t xml:space="preserve"> == 200:</w:t>
            </w:r>
          </w:p>
          <w:p w:rsidR="00EE2E5D" w:rsidRDefault="00EE2E5D" w:rsidP="00EE2E5D">
            <w:r>
              <w:t xml:space="preserve">                                    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THe</w:t>
            </w:r>
            <w:proofErr w:type="spellEnd"/>
            <w:r>
              <w:t xml:space="preserve"> server " + var2 + " has a running DVWA. Trying to login to it with </w:t>
            </w:r>
            <w:proofErr w:type="spellStart"/>
            <w:proofErr w:type="gramStart"/>
            <w:r>
              <w:t>admin:password</w:t>
            </w:r>
            <w:proofErr w:type="spellEnd"/>
            <w:proofErr w:type="gramEnd"/>
            <w:r>
              <w:t xml:space="preserve"> ") </w:t>
            </w:r>
          </w:p>
          <w:p w:rsidR="00EE2E5D" w:rsidRDefault="00EE2E5D" w:rsidP="00EE2E5D">
            <w:r>
              <w:t xml:space="preserve">                                            pattern = r'</w:t>
            </w:r>
            <w:proofErr w:type="gramStart"/>
            <w:r>
              <w:t>\b\w{</w:t>
            </w:r>
            <w:proofErr w:type="gramEnd"/>
            <w:r>
              <w:t>32}\b'</w:t>
            </w:r>
          </w:p>
          <w:p w:rsidR="00EE2E5D" w:rsidRDefault="00EE2E5D" w:rsidP="00EE2E5D">
            <w:r>
              <w:t xml:space="preserve">                                            result </w:t>
            </w:r>
            <w:proofErr w:type="gramStart"/>
            <w:r>
              <w:t xml:space="preserve">=  </w:t>
            </w:r>
            <w:proofErr w:type="spellStart"/>
            <w:r>
              <w:t>re</w:t>
            </w:r>
            <w:proofErr w:type="gramEnd"/>
            <w:r>
              <w:t>.findall</w:t>
            </w:r>
            <w:proofErr w:type="spellEnd"/>
            <w:r>
              <w:t xml:space="preserve">( pattern , </w:t>
            </w:r>
            <w:proofErr w:type="spellStart"/>
            <w:r>
              <w:t>x.text</w:t>
            </w:r>
            <w:proofErr w:type="spellEnd"/>
            <w:r>
              <w:t xml:space="preserve">    )</w:t>
            </w:r>
          </w:p>
          <w:p w:rsidR="00EE2E5D" w:rsidRDefault="00EE2E5D" w:rsidP="00EE2E5D">
            <w:r>
              <w:t xml:space="preserve">                                            </w:t>
            </w:r>
            <w:proofErr w:type="spellStart"/>
            <w:r>
              <w:t>myobj</w:t>
            </w:r>
            <w:proofErr w:type="spellEnd"/>
            <w:r>
              <w:t xml:space="preserve"> = {'username': 'admin</w:t>
            </w:r>
            <w:proofErr w:type="gramStart"/>
            <w:r>
              <w:t>' ,</w:t>
            </w:r>
            <w:proofErr w:type="gramEnd"/>
            <w:r>
              <w:t xml:space="preserve"> 'password': 'password', '</w:t>
            </w:r>
            <w:proofErr w:type="spellStart"/>
            <w:r>
              <w:t>user_token</w:t>
            </w:r>
            <w:proofErr w:type="spellEnd"/>
            <w:r>
              <w:t>': result[0]  ,  'Login': 'Login'  }</w:t>
            </w:r>
          </w:p>
          <w:p w:rsidR="00EE2E5D" w:rsidRDefault="00EE2E5D" w:rsidP="00EE2E5D">
            <w:r>
              <w:t xml:space="preserve">                                            m = </w:t>
            </w:r>
            <w:proofErr w:type="spellStart"/>
            <w:proofErr w:type="gramStart"/>
            <w:r>
              <w:t>s.post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url</w:t>
            </w:r>
            <w:proofErr w:type="spellEnd"/>
            <w:r>
              <w:t xml:space="preserve"> , data  =  </w:t>
            </w:r>
            <w:proofErr w:type="spellStart"/>
            <w:r>
              <w:t>myobj</w:t>
            </w:r>
            <w:proofErr w:type="spellEnd"/>
            <w:r>
              <w:t xml:space="preserve">  )</w:t>
            </w:r>
          </w:p>
          <w:p w:rsidR="00EE2E5D" w:rsidRDefault="00EE2E5D" w:rsidP="00EE2E5D">
            <w:r>
              <w:t xml:space="preserve">                                            try:</w:t>
            </w:r>
          </w:p>
          <w:p w:rsidR="00EE2E5D" w:rsidRDefault="00EE2E5D" w:rsidP="00EE2E5D">
            <w:r>
              <w:t xml:space="preserve">                                                </w:t>
            </w:r>
            <w:proofErr w:type="spellStart"/>
            <w:proofErr w:type="gramStart"/>
            <w:r>
              <w:t>re.search</w:t>
            </w:r>
            <w:proofErr w:type="spellEnd"/>
            <w:proofErr w:type="gramEnd"/>
            <w:r>
              <w:t>( '</w:t>
            </w:r>
            <w:proofErr w:type="spellStart"/>
            <w:r>
              <w:t>sqli</w:t>
            </w:r>
            <w:proofErr w:type="spellEnd"/>
            <w:r>
              <w:t xml:space="preserve">/"&gt;SQL Injection&lt;/a&gt;&lt;/li&gt;', </w:t>
            </w:r>
            <w:proofErr w:type="spellStart"/>
            <w:r>
              <w:t>m.text</w:t>
            </w:r>
            <w:proofErr w:type="spellEnd"/>
            <w:r>
              <w:t xml:space="preserve">).group(0)  </w:t>
            </w:r>
          </w:p>
          <w:p w:rsidR="00EE2E5D" w:rsidRDefault="00EE2E5D" w:rsidP="00EE2E5D">
            <w:r>
              <w:t xml:space="preserve">                                                </w:t>
            </w:r>
            <w:proofErr w:type="gramStart"/>
            <w:r>
              <w:t>print(</w:t>
            </w:r>
            <w:proofErr w:type="gramEnd"/>
            <w:r>
              <w:t>"Login was successful")</w:t>
            </w:r>
          </w:p>
          <w:p w:rsidR="00EE2E5D" w:rsidRDefault="00EE2E5D" w:rsidP="00EE2E5D">
            <w:r>
              <w:t xml:space="preserve">                                            except </w:t>
            </w:r>
            <w:proofErr w:type="spellStart"/>
            <w:r>
              <w:t>AttributeError</w:t>
            </w:r>
            <w:proofErr w:type="spellEnd"/>
            <w:r>
              <w:t>:</w:t>
            </w:r>
          </w:p>
          <w:p w:rsidR="00EE2E5D" w:rsidRDefault="00EE2E5D" w:rsidP="00EE2E5D">
            <w:r>
              <w:t xml:space="preserve">                                                </w:t>
            </w:r>
            <w:proofErr w:type="gramStart"/>
            <w:r>
              <w:t>print(</w:t>
            </w:r>
            <w:proofErr w:type="gramEnd"/>
            <w:r>
              <w:t xml:space="preserve">"Login was failed")     </w:t>
            </w:r>
          </w:p>
          <w:p w:rsidR="00EE2E5D" w:rsidRDefault="00EE2E5D" w:rsidP="00EE2E5D">
            <w:r>
              <w:t xml:space="preserve">            except:</w:t>
            </w:r>
          </w:p>
          <w:p w:rsidR="00EE2E5D" w:rsidRDefault="00EE2E5D" w:rsidP="00EE2E5D">
            <w:r>
              <w:t xml:space="preserve">                continue</w:t>
            </w:r>
          </w:p>
          <w:p w:rsidR="00EE2E5D" w:rsidRDefault="00EE2E5D" w:rsidP="00EE2E5D"/>
          <w:p w:rsidR="00EE2E5D" w:rsidRDefault="00EE2E5D" w:rsidP="00EE2E5D"/>
          <w:p w:rsidR="00EE2E5D" w:rsidRDefault="00EE2E5D" w:rsidP="00EE2E5D"/>
          <w:p w:rsidR="00EE2E5D" w:rsidRDefault="00EE2E5D" w:rsidP="00EE2E5D">
            <w:r>
              <w:t xml:space="preserve">yes = </w:t>
            </w:r>
            <w:proofErr w:type="gramStart"/>
            <w:r>
              <w:t>{ '</w:t>
            </w:r>
            <w:proofErr w:type="gramEnd"/>
            <w:r>
              <w:t>1' }</w:t>
            </w:r>
          </w:p>
          <w:p w:rsidR="00EE2E5D" w:rsidRDefault="00EE2E5D" w:rsidP="00EE2E5D">
            <w:r>
              <w:t xml:space="preserve">no = </w:t>
            </w:r>
            <w:proofErr w:type="gramStart"/>
            <w:r>
              <w:t>{ '</w:t>
            </w:r>
            <w:proofErr w:type="gramEnd"/>
            <w:r>
              <w:t>2'   }</w:t>
            </w:r>
          </w:p>
          <w:p w:rsidR="00EE2E5D" w:rsidRDefault="00EE2E5D" w:rsidP="00EE2E5D">
            <w:proofErr w:type="gramStart"/>
            <w:r>
              <w:t>print(</w:t>
            </w:r>
            <w:proofErr w:type="gramEnd"/>
            <w:r>
              <w:t>" please enter 1 to make the input http inventory file . press 2 to check the network with the http file ")</w:t>
            </w:r>
          </w:p>
          <w:p w:rsidR="00EE2E5D" w:rsidRDefault="00EE2E5D" w:rsidP="00EE2E5D">
            <w:r>
              <w:t>choice = input(</w:t>
            </w:r>
            <w:proofErr w:type="gramStart"/>
            <w:r>
              <w:t>).lower</w:t>
            </w:r>
            <w:proofErr w:type="gramEnd"/>
            <w:r>
              <w:t>()</w:t>
            </w:r>
          </w:p>
          <w:p w:rsidR="00EE2E5D" w:rsidRDefault="00EE2E5D" w:rsidP="00EE2E5D">
            <w:r>
              <w:t>if choice in yes:</w:t>
            </w:r>
          </w:p>
          <w:p w:rsidR="00EE2E5D" w:rsidRDefault="00EE2E5D" w:rsidP="00EE2E5D">
            <w:r>
              <w:t xml:space="preserve">   </w:t>
            </w:r>
            <w:proofErr w:type="gramStart"/>
            <w:r>
              <w:t>print(</w:t>
            </w:r>
            <w:proofErr w:type="gramEnd"/>
            <w:r>
              <w:t xml:space="preserve">"please wait for a few minutes") </w:t>
            </w:r>
          </w:p>
          <w:p w:rsidR="00EE2E5D" w:rsidRDefault="00EE2E5D" w:rsidP="00EE2E5D">
            <w:r>
              <w:t xml:space="preserve">   Q3</w:t>
            </w:r>
            <w:proofErr w:type="gramStart"/>
            <w:r>
              <w:t>CreateL(</w:t>
            </w:r>
            <w:proofErr w:type="gramEnd"/>
            <w:r>
              <w:t>)</w:t>
            </w:r>
          </w:p>
          <w:p w:rsidR="00EE2E5D" w:rsidRDefault="00EE2E5D" w:rsidP="00EE2E5D">
            <w:proofErr w:type="spellStart"/>
            <w:r>
              <w:t>elif</w:t>
            </w:r>
            <w:proofErr w:type="spellEnd"/>
            <w:r>
              <w:t xml:space="preserve"> choice in no:</w:t>
            </w:r>
          </w:p>
          <w:p w:rsidR="00EE2E5D" w:rsidRDefault="00EE2E5D" w:rsidP="00EE2E5D">
            <w:r>
              <w:t xml:space="preserve">   </w:t>
            </w:r>
            <w:proofErr w:type="gramStart"/>
            <w:r>
              <w:t>print(</w:t>
            </w:r>
            <w:proofErr w:type="gramEnd"/>
            <w:r>
              <w:t xml:space="preserve">"please wait for a few minutes") </w:t>
            </w:r>
          </w:p>
          <w:p w:rsidR="00EE2E5D" w:rsidRDefault="00EE2E5D" w:rsidP="00EE2E5D">
            <w:r>
              <w:t xml:space="preserve">   Q3</w:t>
            </w:r>
            <w:proofErr w:type="gramStart"/>
            <w:r>
              <w:t>CheckL(</w:t>
            </w:r>
            <w:proofErr w:type="gramEnd"/>
            <w:r>
              <w:t>)</w:t>
            </w:r>
          </w:p>
          <w:p w:rsidR="00EE2E5D" w:rsidRDefault="00EE2E5D" w:rsidP="00EE2E5D">
            <w:r>
              <w:t>else:</w:t>
            </w:r>
          </w:p>
          <w:p w:rsidR="00EE2E5D" w:rsidRDefault="00EE2E5D" w:rsidP="00EE2E5D">
            <w:r>
              <w:t xml:space="preserve">   </w:t>
            </w:r>
            <w:proofErr w:type="gramStart"/>
            <w:r>
              <w:t>print(</w:t>
            </w:r>
            <w:proofErr w:type="gramEnd"/>
            <w:r>
              <w:t>"please provide valid input")</w:t>
            </w:r>
          </w:p>
          <w:p w:rsidR="00CA0A7F" w:rsidRDefault="00CA0A7F" w:rsidP="00CA0A7F"/>
          <w:p w:rsidR="00CA0A7F" w:rsidRDefault="00CA0A7F" w:rsidP="00CA0A7F">
            <w:pPr>
              <w:pStyle w:val="Heading4"/>
            </w:pPr>
          </w:p>
          <w:p w:rsidR="00CA0A7F" w:rsidRPr="00CA0A7F" w:rsidRDefault="00CA0A7F" w:rsidP="00CA0A7F">
            <w:pPr>
              <w:pStyle w:val="Heading4"/>
            </w:pPr>
            <w:r>
              <w:t>EVIDENCE OF OUTPUT</w:t>
            </w:r>
          </w:p>
        </w:tc>
        <w:tc>
          <w:tcPr>
            <w:tcW w:w="425" w:type="dxa"/>
          </w:tcPr>
          <w:p w:rsidR="00637B83" w:rsidRDefault="00637B83" w:rsidP="005A2DF7"/>
        </w:tc>
      </w:tr>
      <w:tr w:rsidR="001420B2" w:rsidTr="00BE6AB0">
        <w:trPr>
          <w:trHeight w:val="6948"/>
        </w:trPr>
        <w:tc>
          <w:tcPr>
            <w:tcW w:w="426" w:type="dxa"/>
          </w:tcPr>
          <w:p w:rsidR="001420B2" w:rsidRDefault="001420B2" w:rsidP="005A2DF7"/>
        </w:tc>
        <w:tc>
          <w:tcPr>
            <w:tcW w:w="9922" w:type="dxa"/>
            <w:gridSpan w:val="2"/>
            <w:shd w:val="clear" w:color="auto" w:fill="FFFFFF" w:themeFill="background1"/>
          </w:tcPr>
          <w:p w:rsidR="001420B2" w:rsidRDefault="001420B2" w:rsidP="000F0731">
            <w:pPr>
              <w:pStyle w:val="Text"/>
            </w:pPr>
          </w:p>
          <w:p w:rsidR="001420B2" w:rsidRDefault="001420B2" w:rsidP="000F0731">
            <w:pPr>
              <w:pStyle w:val="Text"/>
            </w:pPr>
          </w:p>
          <w:p w:rsidR="001420B2" w:rsidRDefault="001420B2" w:rsidP="000F0731">
            <w:pPr>
              <w:pStyle w:val="Text"/>
            </w:pPr>
            <w:r>
              <w:rPr>
                <w:noProof/>
              </w:rPr>
              <w:drawing>
                <wp:inline distT="0" distB="0" distL="0" distR="0" wp14:anchorId="216BD62A" wp14:editId="4103CB45">
                  <wp:extent cx="5972175" cy="296718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0562" cy="2996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0B2" w:rsidRDefault="001420B2" w:rsidP="000F0731">
            <w:pPr>
              <w:pStyle w:val="Text"/>
            </w:pPr>
          </w:p>
          <w:p w:rsidR="001420B2" w:rsidRPr="001205A1" w:rsidRDefault="001420B2" w:rsidP="000F0731">
            <w:pPr>
              <w:pStyle w:val="Text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999F0E1" wp14:editId="31BAC746">
                  <wp:extent cx="5991225" cy="3052491"/>
                  <wp:effectExtent l="0" t="0" r="0" b="0"/>
                  <wp:docPr id="2" name="Picture 2" descr="E:\Dilsha\CQ\Cyber\Python\PHOTO-2022-09-25-00-00-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Dilsha\CQ\Cyber\Python\PHOTO-2022-09-25-00-00-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6501" cy="306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1420B2" w:rsidRDefault="001420B2" w:rsidP="00EE2E5D">
            <w:pPr>
              <w:pStyle w:val="Text"/>
              <w:ind w:left="3866"/>
            </w:pPr>
          </w:p>
          <w:p w:rsidR="001420B2" w:rsidRPr="00637B83" w:rsidRDefault="001420B2" w:rsidP="00EE2E5D">
            <w:pPr>
              <w:pStyle w:val="Text"/>
              <w:ind w:left="3866"/>
            </w:pPr>
          </w:p>
        </w:tc>
        <w:tc>
          <w:tcPr>
            <w:tcW w:w="425" w:type="dxa"/>
          </w:tcPr>
          <w:p w:rsidR="001420B2" w:rsidRDefault="001420B2" w:rsidP="005A2DF7"/>
        </w:tc>
      </w:tr>
    </w:tbl>
    <w:p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:rsidR="0031055C" w:rsidRDefault="002B6593" w:rsidP="005F4A20">
            <w:r w:rsidRPr="002B6593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3" behindDoc="1" locked="0" layoutInCell="1" allowOverlap="1" wp14:anchorId="61FBD192" wp14:editId="266EA7F5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-596900</wp:posOffset>
                      </wp:positionV>
                      <wp:extent cx="7773671" cy="10060941"/>
                      <wp:effectExtent l="0" t="0" r="0" b="0"/>
                      <wp:wrapNone/>
                      <wp:docPr id="2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933715" id="Shape" o:spid="_x0000_s1026" style="position:absolute;margin-left:-41.65pt;margin-top:-47pt;width:612.1pt;height:792.2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:rsidR="0031055C" w:rsidRDefault="0031055C" w:rsidP="005F4A20"/>
        </w:tc>
        <w:tc>
          <w:tcPr>
            <w:tcW w:w="4961" w:type="dxa"/>
            <w:shd w:val="clear" w:color="auto" w:fill="FFFFFF" w:themeFill="background1"/>
          </w:tcPr>
          <w:p w:rsidR="0031055C" w:rsidRDefault="0031055C" w:rsidP="005F4A20"/>
        </w:tc>
        <w:tc>
          <w:tcPr>
            <w:tcW w:w="425" w:type="dxa"/>
            <w:shd w:val="clear" w:color="auto" w:fill="FFFFFF" w:themeFill="background1"/>
          </w:tcPr>
          <w:p w:rsidR="0031055C" w:rsidRDefault="0031055C" w:rsidP="005F4A20"/>
        </w:tc>
      </w:tr>
    </w:tbl>
    <w:p w:rsidR="00A81248" w:rsidRDefault="00A81248" w:rsidP="005A2DF7"/>
    <w:sectPr w:rsidR="00A81248" w:rsidSect="005F4A20">
      <w:headerReference w:type="default" r:id="rId12"/>
      <w:footerReference w:type="even" r:id="rId13"/>
      <w:footerReference w:type="default" r:id="rId14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3CC" w:rsidRDefault="005963CC" w:rsidP="001205A1">
      <w:r>
        <w:separator/>
      </w:r>
    </w:p>
  </w:endnote>
  <w:endnote w:type="continuationSeparator" w:id="0">
    <w:p w:rsidR="005963CC" w:rsidRDefault="005963C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8232"/>
      <w:docPartObj>
        <w:docPartGallery w:val="Page Numbers (Bottom of Page)"/>
        <w:docPartUnique/>
      </w:docPartObj>
    </w:sdtPr>
    <w:sdtEndPr/>
    <w:sdtContent>
      <w:p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3CC" w:rsidRDefault="005963CC" w:rsidP="001205A1">
      <w:r>
        <w:separator/>
      </w:r>
    </w:p>
  </w:footnote>
  <w:footnote w:type="continuationSeparator" w:id="0">
    <w:p w:rsidR="005963CC" w:rsidRDefault="005963CC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B83" w:rsidRPr="00637B83" w:rsidRDefault="00CA0A7F" w:rsidP="00637B83">
    <w:pPr>
      <w:pStyle w:val="Header"/>
    </w:pPr>
    <w:r>
      <w:t>12195171 DILSHA | COIT11241 CYBER SECURITY TECHNOLOGIES – ASSIGNMENT 2 – PORTFOLIO TASK4 PYTHON</w:t>
    </w:r>
  </w:p>
  <w:p w:rsidR="00CA0A7F" w:rsidRDefault="00CA0A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7F"/>
    <w:rsid w:val="00036DC3"/>
    <w:rsid w:val="000C4ED1"/>
    <w:rsid w:val="000F0731"/>
    <w:rsid w:val="001205A1"/>
    <w:rsid w:val="001420B2"/>
    <w:rsid w:val="001D78B9"/>
    <w:rsid w:val="00216DB3"/>
    <w:rsid w:val="002B6593"/>
    <w:rsid w:val="0031055C"/>
    <w:rsid w:val="003840BC"/>
    <w:rsid w:val="003B19C2"/>
    <w:rsid w:val="005963CC"/>
    <w:rsid w:val="005A2DF7"/>
    <w:rsid w:val="005D557C"/>
    <w:rsid w:val="005F4A20"/>
    <w:rsid w:val="00637B83"/>
    <w:rsid w:val="006C60E6"/>
    <w:rsid w:val="006D2C4C"/>
    <w:rsid w:val="00875863"/>
    <w:rsid w:val="00971E71"/>
    <w:rsid w:val="00A15CF7"/>
    <w:rsid w:val="00A65B25"/>
    <w:rsid w:val="00A81248"/>
    <w:rsid w:val="00B846BC"/>
    <w:rsid w:val="00B94FE8"/>
    <w:rsid w:val="00CA0A7F"/>
    <w:rsid w:val="00E61F1F"/>
    <w:rsid w:val="00E638E6"/>
    <w:rsid w:val="00E752EB"/>
    <w:rsid w:val="00EE2E5D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character" w:styleId="Hyperlink">
    <w:name w:val="Hyperlink"/>
    <w:basedOn w:val="DefaultParagraphFont"/>
    <w:uiPriority w:val="99"/>
    <w:semiHidden/>
    <w:rsid w:val="00CA0A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github.com/DilshaWe/ePortfolio.git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7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2022-09-24T12:50:00Z</dcterms:created>
  <dcterms:modified xsi:type="dcterms:W3CDTF">2022-09-24T14:07:00Z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